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color w:val="4F81BD" w:themeColor="accent1"/>
          <w:sz w:val="32"/>
          <w:szCs w:val="24"/>
          <w:lang w:val="en-GB"/>
        </w:rPr>
        <w:alias w:val="Author"/>
        <w:tag w:val=""/>
        <w:id w:val="-1057703664"/>
        <w:placeholder>
          <w:docPart w:val="30E22580AE134F20B4962FE1F5260B12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15:appearance w15:val="hidden"/>
        <w:text/>
      </w:sdtPr>
      <w:sdtContent>
        <w:p w:rsidR="00320560" w:rsidRPr="00AF3A79" w:rsidRDefault="00F431BC" w:rsidP="00AF3A79">
          <w:pPr>
            <w:pStyle w:val="Title"/>
            <w:rPr>
              <w:color w:val="4F81BD" w:themeColor="accent1"/>
              <w:sz w:val="32"/>
              <w:szCs w:val="24"/>
              <w:lang w:val="en-GB"/>
            </w:rPr>
          </w:pPr>
          <w:r w:rsidRPr="00AF3A79">
            <w:rPr>
              <w:color w:val="4F81BD" w:themeColor="accent1"/>
              <w:sz w:val="32"/>
              <w:szCs w:val="24"/>
              <w:lang w:val="en-GB"/>
            </w:rPr>
            <w:t>Henry Booker</w:t>
          </w:r>
        </w:p>
      </w:sdtContent>
    </w:sdt>
    <w:p w:rsidR="004C2A03" w:rsidRDefault="004C2A03" w:rsidP="00AF3A79">
      <w:pPr>
        <w:rPr>
          <w:lang w:val="en-GB"/>
        </w:rPr>
      </w:pPr>
      <w:r w:rsidRPr="00E770AD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3412AA" wp14:editId="61BCE889">
                <wp:simplePos x="0" y="0"/>
                <wp:positionH relativeFrom="column">
                  <wp:posOffset>-6350</wp:posOffset>
                </wp:positionH>
                <wp:positionV relativeFrom="paragraph">
                  <wp:posOffset>45720</wp:posOffset>
                </wp:positionV>
                <wp:extent cx="5888990" cy="6350"/>
                <wp:effectExtent l="0" t="0" r="35560" b="317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88990" cy="635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0B8F50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5pt,3.6pt" to="463.2pt,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" strokecolor="#1f497d [3215]" strokeweight="1pt"/>
            </w:pict>
          </mc:Fallback>
        </mc:AlternateContent>
      </w:r>
    </w:p>
    <w:p w:rsidR="00AF3A79" w:rsidRDefault="00AF3A79" w:rsidP="00AF3A79">
      <w:pPr>
        <w:rPr>
          <w:lang w:val="en-GB"/>
        </w:rPr>
      </w:pPr>
      <w:r>
        <w:rPr>
          <w:lang w:val="en-GB"/>
        </w:rPr>
        <w:t>Software Engineer</w:t>
      </w:r>
    </w:p>
    <w:p w:rsidR="00ED7D38" w:rsidRDefault="005F5A17" w:rsidP="00AF3A79">
      <w:pPr>
        <w:rPr>
          <w:lang w:val="en-GB"/>
        </w:rPr>
      </w:pPr>
      <w:r w:rsidRPr="00E770AD">
        <w:rPr>
          <w:lang w:val="en-GB"/>
        </w:rPr>
        <w:t>Wolverhampton, UK</w:t>
      </w:r>
      <w:r w:rsidR="00320560" w:rsidRPr="00E770AD">
        <w:rPr>
          <w:lang w:val="en-GB"/>
        </w:rPr>
        <w:t xml:space="preserve"> </w:t>
      </w:r>
      <w:r w:rsidR="00320560" w:rsidRPr="00E770AD">
        <w:rPr>
          <w:color w:val="4F81BD" w:themeColor="accent1"/>
          <w:lang w:val="en-GB"/>
        </w:rPr>
        <w:t>|</w:t>
      </w:r>
      <w:r w:rsidR="00320560" w:rsidRPr="00E770AD">
        <w:rPr>
          <w:lang w:val="en-GB"/>
        </w:rPr>
        <w:t xml:space="preserve"> </w:t>
      </w:r>
      <w:r w:rsidRPr="00E770AD">
        <w:rPr>
          <w:lang w:val="en-GB"/>
        </w:rPr>
        <w:t>07456 533436</w:t>
      </w:r>
      <w:r w:rsidR="00320560" w:rsidRPr="00E770AD">
        <w:rPr>
          <w:lang w:val="en-GB"/>
        </w:rPr>
        <w:t xml:space="preserve"> </w:t>
      </w:r>
      <w:r w:rsidR="00320560" w:rsidRPr="00E770AD">
        <w:rPr>
          <w:color w:val="4F81BD" w:themeColor="accent1"/>
          <w:lang w:val="en-GB"/>
        </w:rPr>
        <w:t>|</w:t>
      </w:r>
      <w:r w:rsidR="00320560" w:rsidRPr="00E770AD">
        <w:rPr>
          <w:lang w:val="en-GB"/>
        </w:rPr>
        <w:t xml:space="preserve"> </w:t>
      </w:r>
      <w:r w:rsidRPr="00E770AD">
        <w:rPr>
          <w:lang w:val="en-GB"/>
        </w:rPr>
        <w:t xml:space="preserve">henrybooker@live.com </w:t>
      </w:r>
      <w:r w:rsidRPr="00E770AD">
        <w:rPr>
          <w:color w:val="4F81BD" w:themeColor="accent1"/>
          <w:lang w:val="en-GB"/>
        </w:rPr>
        <w:t>|</w:t>
      </w:r>
      <w:r w:rsidRPr="00E770AD">
        <w:rPr>
          <w:lang w:val="en-GB"/>
        </w:rPr>
        <w:t xml:space="preserve"> www.hbkr.space</w:t>
      </w:r>
    </w:p>
    <w:p w:rsidR="00162D96" w:rsidRPr="00E770AD" w:rsidRDefault="00162D96" w:rsidP="00AF3A79">
      <w:pPr>
        <w:rPr>
          <w:lang w:val="en-GB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9" w:type="dxa"/>
          <w:left w:w="0" w:type="dxa"/>
          <w:bottom w:w="29" w:type="dxa"/>
          <w:right w:w="0" w:type="dxa"/>
        </w:tblCellMar>
        <w:tblLook w:val="04A0" w:firstRow="1" w:lastRow="0" w:firstColumn="1" w:lastColumn="0" w:noHBand="0" w:noVBand="1"/>
        <w:tblDescription w:val="Resume content table"/>
      </w:tblPr>
      <w:tblGrid>
        <w:gridCol w:w="7688"/>
        <w:gridCol w:w="293"/>
        <w:gridCol w:w="1035"/>
        <w:gridCol w:w="344"/>
      </w:tblGrid>
      <w:tr w:rsidR="00A938F1" w:rsidRPr="00E770AD" w:rsidTr="00AD65A3">
        <w:tc>
          <w:tcPr>
            <w:tcW w:w="9360" w:type="dxa"/>
            <w:gridSpan w:val="4"/>
            <w:tcMar>
              <w:bottom w:w="0" w:type="dxa"/>
              <w:right w:w="144" w:type="dxa"/>
            </w:tcMar>
            <w:vAlign w:val="bottom"/>
          </w:tcPr>
          <w:p w:rsidR="00A938F1" w:rsidRPr="000B618D" w:rsidRDefault="00501C2B">
            <w:pPr>
              <w:pStyle w:val="Heading1"/>
              <w:rPr>
                <w:color w:val="4F81BD" w:themeColor="accent1"/>
                <w:sz w:val="24"/>
                <w:szCs w:val="24"/>
                <w:lang w:val="en-GB"/>
              </w:rPr>
            </w:pPr>
            <w:r>
              <w:rPr>
                <w:color w:val="4F81BD" w:themeColor="accent1"/>
                <w:sz w:val="24"/>
                <w:szCs w:val="24"/>
                <w:lang w:val="en-GB"/>
              </w:rPr>
              <w:t>Perso</w:t>
            </w:r>
            <w:bookmarkStart w:id="0" w:name="_GoBack"/>
            <w:bookmarkEnd w:id="0"/>
            <w:r>
              <w:rPr>
                <w:color w:val="4F81BD" w:themeColor="accent1"/>
                <w:sz w:val="24"/>
                <w:szCs w:val="24"/>
                <w:lang w:val="en-GB"/>
              </w:rPr>
              <w:t>nal Statement</w:t>
            </w:r>
          </w:p>
          <w:p w:rsidR="00A938F1" w:rsidRDefault="00A938F1" w:rsidP="000B618D">
            <w:pPr>
              <w:rPr>
                <w:sz w:val="24"/>
                <w:szCs w:val="24"/>
                <w:lang w:val="en-GB"/>
              </w:rPr>
            </w:pPr>
            <w:r w:rsidRPr="00E770AD">
              <w:rPr>
                <w:noProof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252C5AFD" wp14:editId="31AB71B4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54610</wp:posOffset>
                      </wp:positionV>
                      <wp:extent cx="5888990" cy="6350"/>
                      <wp:effectExtent l="0" t="0" r="35560" b="31750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888990" cy="635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4BB4757" id="Straight Connector 9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3pt" to="463.7pt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" strokecolor="#1f497d [3215]" strokeweight="1pt"/>
                  </w:pict>
                </mc:Fallback>
              </mc:AlternateContent>
            </w:r>
          </w:p>
          <w:p w:rsidR="00412A29" w:rsidRDefault="00A938F1" w:rsidP="000B618D">
            <w:pPr>
              <w:rPr>
                <w:lang w:val="en-GB"/>
              </w:rPr>
            </w:pPr>
            <w:r>
              <w:rPr>
                <w:lang w:val="en-GB"/>
              </w:rPr>
              <w:t>A</w:t>
            </w:r>
            <w:r w:rsidR="00412A29">
              <w:rPr>
                <w:lang w:val="en-GB"/>
              </w:rPr>
              <w:t>s a</w:t>
            </w:r>
            <w:r>
              <w:rPr>
                <w:lang w:val="en-GB"/>
              </w:rPr>
              <w:t xml:space="preserve"> recent computer science </w:t>
            </w:r>
            <w:r w:rsidRPr="000B618D">
              <w:rPr>
                <w:lang w:val="en-GB"/>
              </w:rPr>
              <w:t>postgraduate</w:t>
            </w:r>
            <w:r>
              <w:rPr>
                <w:lang w:val="en-GB"/>
              </w:rPr>
              <w:t xml:space="preserve"> of </w:t>
            </w:r>
            <w:r w:rsidR="00412A29">
              <w:rPr>
                <w:lang w:val="en-GB"/>
              </w:rPr>
              <w:t xml:space="preserve">the University of Wolverhampton, I am </w:t>
            </w:r>
            <w:r>
              <w:rPr>
                <w:lang w:val="en-GB"/>
              </w:rPr>
              <w:t xml:space="preserve">seeking </w:t>
            </w:r>
            <w:r w:rsidR="00412A29">
              <w:rPr>
                <w:lang w:val="en-GB"/>
              </w:rPr>
              <w:t xml:space="preserve">to pursue a career in software engineering, advancing </w:t>
            </w:r>
            <w:r>
              <w:rPr>
                <w:lang w:val="en-GB"/>
              </w:rPr>
              <w:t xml:space="preserve">my </w:t>
            </w:r>
            <w:r w:rsidR="005750E2">
              <w:rPr>
                <w:lang w:val="en-GB"/>
              </w:rPr>
              <w:t xml:space="preserve">current </w:t>
            </w:r>
            <w:r>
              <w:rPr>
                <w:lang w:val="en-GB"/>
              </w:rPr>
              <w:t xml:space="preserve">skillset and put existing knowledge to use in a practical </w:t>
            </w:r>
            <w:r w:rsidR="00412A29">
              <w:rPr>
                <w:lang w:val="en-GB"/>
              </w:rPr>
              <w:t>fast-paced commercial environment.</w:t>
            </w:r>
            <w:r w:rsidR="00501C2B">
              <w:rPr>
                <w:lang w:val="en-GB"/>
              </w:rPr>
              <w:t xml:space="preserve"> </w:t>
            </w:r>
            <w:r w:rsidR="00412A29">
              <w:rPr>
                <w:lang w:val="en-GB"/>
              </w:rPr>
              <w:t xml:space="preserve">I am </w:t>
            </w:r>
            <w:r w:rsidR="005750E2">
              <w:rPr>
                <w:lang w:val="en-GB"/>
              </w:rPr>
              <w:t xml:space="preserve">a very </w:t>
            </w:r>
            <w:r w:rsidR="00412A29">
              <w:rPr>
                <w:lang w:val="en-GB"/>
              </w:rPr>
              <w:t>self-motiv</w:t>
            </w:r>
            <w:r w:rsidR="00501C2B">
              <w:rPr>
                <w:lang w:val="en-GB"/>
              </w:rPr>
              <w:t xml:space="preserve">ated and </w:t>
            </w:r>
            <w:r w:rsidR="00412A29">
              <w:rPr>
                <w:lang w:val="en-GB"/>
              </w:rPr>
              <w:t xml:space="preserve">hardworking </w:t>
            </w:r>
            <w:r w:rsidR="005750E2">
              <w:rPr>
                <w:lang w:val="en-GB"/>
              </w:rPr>
              <w:t xml:space="preserve">individual </w:t>
            </w:r>
            <w:r w:rsidR="00412A29">
              <w:rPr>
                <w:lang w:val="en-GB"/>
              </w:rPr>
              <w:t xml:space="preserve">with a love of all things technology. </w:t>
            </w:r>
            <w:r w:rsidR="00501C2B">
              <w:rPr>
                <w:lang w:val="en-GB"/>
              </w:rPr>
              <w:t>F</w:t>
            </w:r>
            <w:r w:rsidR="00412A29">
              <w:rPr>
                <w:lang w:val="en-GB"/>
              </w:rPr>
              <w:t xml:space="preserve">rom a young age I was fascinated in </w:t>
            </w:r>
            <w:r w:rsidR="00412A29">
              <w:rPr>
                <w:lang w:val="en-GB"/>
              </w:rPr>
              <w:t xml:space="preserve">the customisation of both </w:t>
            </w:r>
            <w:r w:rsidR="00412A29">
              <w:rPr>
                <w:lang w:val="en-GB"/>
              </w:rPr>
              <w:t xml:space="preserve">software </w:t>
            </w:r>
            <w:r w:rsidR="00501C2B">
              <w:rPr>
                <w:lang w:val="en-GB"/>
              </w:rPr>
              <w:t>and hardware</w:t>
            </w:r>
            <w:r w:rsidR="00412A29">
              <w:rPr>
                <w:lang w:val="en-GB"/>
              </w:rPr>
              <w:t>.</w:t>
            </w:r>
            <w:r w:rsidR="00412A29">
              <w:rPr>
                <w:lang w:val="en-GB"/>
              </w:rPr>
              <w:t xml:space="preserve"> </w:t>
            </w:r>
            <w:r w:rsidR="00501C2B">
              <w:rPr>
                <w:lang w:val="en-GB"/>
              </w:rPr>
              <w:t>My p</w:t>
            </w:r>
            <w:r w:rsidR="00412A29">
              <w:rPr>
                <w:lang w:val="en-GB"/>
              </w:rPr>
              <w:t xml:space="preserve">assion </w:t>
            </w:r>
            <w:r w:rsidR="005750E2">
              <w:rPr>
                <w:lang w:val="en-GB"/>
              </w:rPr>
              <w:t>of</w:t>
            </w:r>
            <w:r w:rsidR="00501C2B">
              <w:rPr>
                <w:lang w:val="en-GB"/>
              </w:rPr>
              <w:t xml:space="preserve"> computing hasn’t changed</w:t>
            </w:r>
            <w:r w:rsidR="005750E2">
              <w:rPr>
                <w:lang w:val="en-GB"/>
              </w:rPr>
              <w:t xml:space="preserve"> at all</w:t>
            </w:r>
            <w:r w:rsidR="00501C2B">
              <w:rPr>
                <w:lang w:val="en-GB"/>
              </w:rPr>
              <w:t xml:space="preserve"> </w:t>
            </w:r>
            <w:r w:rsidR="00412A29">
              <w:rPr>
                <w:lang w:val="en-GB"/>
              </w:rPr>
              <w:t>and I’m still interested in facing new challenges through the development of software solutions.</w:t>
            </w:r>
          </w:p>
          <w:p w:rsidR="00412A29" w:rsidRDefault="00412A29" w:rsidP="000B618D">
            <w:pPr>
              <w:rPr>
                <w:lang w:val="en-GB"/>
              </w:rPr>
            </w:pPr>
          </w:p>
          <w:p w:rsidR="00A938F1" w:rsidRDefault="00A938F1" w:rsidP="000B618D">
            <w:pPr>
              <w:rPr>
                <w:lang w:val="en-GB"/>
              </w:rPr>
            </w:pPr>
            <w:r>
              <w:rPr>
                <w:lang w:val="en-GB"/>
              </w:rPr>
              <w:t>Having held position</w:t>
            </w:r>
            <w:r w:rsidR="00162D96">
              <w:rPr>
                <w:lang w:val="en-GB"/>
              </w:rPr>
              <w:t xml:space="preserve">s of responsibility in the past, my future career goal is to gain managerial responsibilities </w:t>
            </w:r>
            <w:r w:rsidR="005750E2">
              <w:rPr>
                <w:lang w:val="en-GB"/>
              </w:rPr>
              <w:t xml:space="preserve">in the software industry </w:t>
            </w:r>
            <w:r w:rsidR="00412A29">
              <w:rPr>
                <w:lang w:val="en-GB"/>
              </w:rPr>
              <w:t xml:space="preserve">where I </w:t>
            </w:r>
            <w:r w:rsidR="005750E2">
              <w:rPr>
                <w:lang w:val="en-GB"/>
              </w:rPr>
              <w:t>would</w:t>
            </w:r>
            <w:r w:rsidR="00412A29">
              <w:rPr>
                <w:lang w:val="en-GB"/>
              </w:rPr>
              <w:t xml:space="preserve"> not only </w:t>
            </w:r>
            <w:r w:rsidR="00501C2B">
              <w:rPr>
                <w:lang w:val="en-GB"/>
              </w:rPr>
              <w:t xml:space="preserve">play a role in the production of </w:t>
            </w:r>
            <w:r w:rsidR="005750E2">
              <w:rPr>
                <w:lang w:val="en-GB"/>
              </w:rPr>
              <w:t>exceptional</w:t>
            </w:r>
            <w:r w:rsidR="00501C2B">
              <w:rPr>
                <w:lang w:val="en-GB"/>
              </w:rPr>
              <w:t xml:space="preserve"> software </w:t>
            </w:r>
            <w:r w:rsidR="00162D96">
              <w:rPr>
                <w:lang w:val="en-GB"/>
              </w:rPr>
              <w:t>but also</w:t>
            </w:r>
            <w:r w:rsidR="00412A29">
              <w:rPr>
                <w:lang w:val="en-GB"/>
              </w:rPr>
              <w:t xml:space="preserve"> aid </w:t>
            </w:r>
            <w:r w:rsidR="00162D96">
              <w:rPr>
                <w:lang w:val="en-GB"/>
              </w:rPr>
              <w:t xml:space="preserve">the development </w:t>
            </w:r>
            <w:r w:rsidR="00412A29">
              <w:rPr>
                <w:lang w:val="en-GB"/>
              </w:rPr>
              <w:t xml:space="preserve">of </w:t>
            </w:r>
            <w:r w:rsidR="005750E2">
              <w:rPr>
                <w:lang w:val="en-GB"/>
              </w:rPr>
              <w:t xml:space="preserve">those </w:t>
            </w:r>
            <w:r w:rsidR="00501C2B">
              <w:rPr>
                <w:lang w:val="en-GB"/>
              </w:rPr>
              <w:t xml:space="preserve">I </w:t>
            </w:r>
            <w:r w:rsidR="00162D96">
              <w:rPr>
                <w:lang w:val="en-GB"/>
              </w:rPr>
              <w:t>work alongside.</w:t>
            </w:r>
          </w:p>
          <w:p w:rsidR="00412A29" w:rsidRDefault="00412A29" w:rsidP="000B618D">
            <w:pPr>
              <w:rPr>
                <w:lang w:val="en-GB"/>
              </w:rPr>
            </w:pPr>
          </w:p>
          <w:p w:rsidR="00412A29" w:rsidRDefault="00501C2B" w:rsidP="000B618D">
            <w:pPr>
              <w:rPr>
                <w:lang w:val="en-GB"/>
              </w:rPr>
            </w:pPr>
            <w:r>
              <w:rPr>
                <w:lang w:val="en-GB"/>
              </w:rPr>
              <w:t xml:space="preserve">I have demonstrable flexibility </w:t>
            </w:r>
            <w:r w:rsidR="00C61B08">
              <w:rPr>
                <w:lang w:val="en-GB"/>
              </w:rPr>
              <w:t xml:space="preserve">and communication </w:t>
            </w:r>
            <w:r>
              <w:rPr>
                <w:lang w:val="en-GB"/>
              </w:rPr>
              <w:t xml:space="preserve">skills having held </w:t>
            </w:r>
            <w:r w:rsidR="00C61B08">
              <w:rPr>
                <w:lang w:val="en-GB"/>
              </w:rPr>
              <w:t xml:space="preserve">various freelance positions </w:t>
            </w:r>
            <w:r>
              <w:rPr>
                <w:lang w:val="en-GB"/>
              </w:rPr>
              <w:t xml:space="preserve">during my </w:t>
            </w:r>
            <w:r w:rsidR="00C61B08">
              <w:rPr>
                <w:lang w:val="en-GB"/>
              </w:rPr>
              <w:t>studies</w:t>
            </w:r>
            <w:r>
              <w:rPr>
                <w:lang w:val="en-GB"/>
              </w:rPr>
              <w:t>.</w:t>
            </w:r>
            <w:r w:rsidR="00C61B08">
              <w:rPr>
                <w:lang w:val="en-GB"/>
              </w:rPr>
              <w:t xml:space="preserve"> Through </w:t>
            </w:r>
            <w:r>
              <w:rPr>
                <w:lang w:val="en-GB"/>
              </w:rPr>
              <w:t xml:space="preserve">such </w:t>
            </w:r>
            <w:r w:rsidR="00C61B08">
              <w:rPr>
                <w:lang w:val="en-GB"/>
              </w:rPr>
              <w:t xml:space="preserve">experience and </w:t>
            </w:r>
            <w:r>
              <w:rPr>
                <w:lang w:val="en-GB"/>
              </w:rPr>
              <w:t>that</w:t>
            </w:r>
            <w:r w:rsidR="00C61B08">
              <w:rPr>
                <w:lang w:val="en-GB"/>
              </w:rPr>
              <w:t xml:space="preserve"> gained through</w:t>
            </w:r>
            <w:r w:rsidR="005750E2">
              <w:rPr>
                <w:lang w:val="en-GB"/>
              </w:rPr>
              <w:t xml:space="preserve"> my</w:t>
            </w:r>
            <w:r>
              <w:rPr>
                <w:lang w:val="en-GB"/>
              </w:rPr>
              <w:t xml:space="preserve"> studies</w:t>
            </w:r>
            <w:r w:rsidR="00C61B08">
              <w:rPr>
                <w:lang w:val="en-GB"/>
              </w:rPr>
              <w:t xml:space="preserve">, I am </w:t>
            </w:r>
            <w:r>
              <w:rPr>
                <w:lang w:val="en-GB"/>
              </w:rPr>
              <w:t xml:space="preserve">highly </w:t>
            </w:r>
            <w:r w:rsidR="00C61B08">
              <w:rPr>
                <w:lang w:val="en-GB"/>
              </w:rPr>
              <w:t>confident in my</w:t>
            </w:r>
            <w:r>
              <w:rPr>
                <w:lang w:val="en-GB"/>
              </w:rPr>
              <w:t xml:space="preserve"> </w:t>
            </w:r>
            <w:r w:rsidR="00C61B08">
              <w:rPr>
                <w:lang w:val="en-GB"/>
              </w:rPr>
              <w:t xml:space="preserve">personal </w:t>
            </w:r>
            <w:r>
              <w:rPr>
                <w:lang w:val="en-GB"/>
              </w:rPr>
              <w:t xml:space="preserve">management </w:t>
            </w:r>
            <w:r w:rsidR="00C61B08">
              <w:rPr>
                <w:lang w:val="en-GB"/>
              </w:rPr>
              <w:t xml:space="preserve">and team working </w:t>
            </w:r>
            <w:r>
              <w:rPr>
                <w:lang w:val="en-GB"/>
              </w:rPr>
              <w:t xml:space="preserve">skills, </w:t>
            </w:r>
            <w:r>
              <w:rPr>
                <w:lang w:val="en-GB"/>
              </w:rPr>
              <w:t>research abilities</w:t>
            </w:r>
            <w:r>
              <w:rPr>
                <w:lang w:val="en-GB"/>
              </w:rPr>
              <w:t xml:space="preserve"> </w:t>
            </w:r>
            <w:r w:rsidR="00C61B08">
              <w:rPr>
                <w:lang w:val="en-GB"/>
              </w:rPr>
              <w:t xml:space="preserve">and </w:t>
            </w:r>
            <w:r w:rsidR="005750E2">
              <w:rPr>
                <w:lang w:val="en-GB"/>
              </w:rPr>
              <w:t xml:space="preserve">capability of </w:t>
            </w:r>
            <w:r>
              <w:rPr>
                <w:lang w:val="en-GB"/>
              </w:rPr>
              <w:t>deciphering client requirements</w:t>
            </w:r>
            <w:r w:rsidR="00C61B08">
              <w:rPr>
                <w:lang w:val="en-GB"/>
              </w:rPr>
              <w:t>.</w:t>
            </w:r>
          </w:p>
          <w:p w:rsidR="00C61B08" w:rsidRDefault="00C61B08" w:rsidP="000B618D">
            <w:pPr>
              <w:rPr>
                <w:lang w:val="en-GB"/>
              </w:rPr>
            </w:pPr>
          </w:p>
          <w:p w:rsidR="00412A29" w:rsidRDefault="00C61B08" w:rsidP="000B618D">
            <w:pPr>
              <w:rPr>
                <w:lang w:val="en-GB"/>
              </w:rPr>
            </w:pPr>
            <w:r>
              <w:rPr>
                <w:lang w:val="en-GB"/>
              </w:rPr>
              <w:t xml:space="preserve">I am looking to secure a long-term role with a leading </w:t>
            </w:r>
            <w:r w:rsidR="008B5B55">
              <w:rPr>
                <w:lang w:val="en-GB"/>
              </w:rPr>
              <w:t xml:space="preserve">software development </w:t>
            </w:r>
            <w:r w:rsidR="00501C2B">
              <w:rPr>
                <w:lang w:val="en-GB"/>
              </w:rPr>
              <w:t xml:space="preserve">company </w:t>
            </w:r>
            <w:r w:rsidR="008B5B55">
              <w:rPr>
                <w:lang w:val="en-GB"/>
              </w:rPr>
              <w:t>where I can aid</w:t>
            </w:r>
            <w:r w:rsidR="005750E2">
              <w:rPr>
                <w:lang w:val="en-GB"/>
              </w:rPr>
              <w:t xml:space="preserve"> with</w:t>
            </w:r>
            <w:r w:rsidR="008B5B55">
              <w:rPr>
                <w:lang w:val="en-GB"/>
              </w:rPr>
              <w:t xml:space="preserve"> client growth whilst also further</w:t>
            </w:r>
            <w:r w:rsidR="005750E2">
              <w:rPr>
                <w:lang w:val="en-GB"/>
              </w:rPr>
              <w:t xml:space="preserve"> refine</w:t>
            </w:r>
            <w:r w:rsidR="008B5B55">
              <w:rPr>
                <w:lang w:val="en-GB"/>
              </w:rPr>
              <w:t xml:space="preserve"> my own skillset.</w:t>
            </w:r>
          </w:p>
          <w:p w:rsidR="00A938F1" w:rsidRPr="00E770AD" w:rsidRDefault="00A938F1" w:rsidP="00412A29">
            <w:pPr>
              <w:rPr>
                <w:lang w:val="en-GB"/>
              </w:rPr>
            </w:pPr>
          </w:p>
        </w:tc>
      </w:tr>
      <w:tr w:rsidR="00F75D2E" w:rsidRPr="00E770AD" w:rsidTr="004C2A03">
        <w:tc>
          <w:tcPr>
            <w:tcW w:w="7981" w:type="dxa"/>
            <w:gridSpan w:val="2"/>
            <w:tcMar>
              <w:bottom w:w="0" w:type="dxa"/>
              <w:right w:w="144" w:type="dxa"/>
            </w:tcMar>
            <w:vAlign w:val="bottom"/>
          </w:tcPr>
          <w:p w:rsidR="00F75D2E" w:rsidRPr="00E770AD" w:rsidRDefault="00DD26E4">
            <w:pPr>
              <w:pStyle w:val="Heading1"/>
              <w:rPr>
                <w:sz w:val="24"/>
                <w:szCs w:val="24"/>
                <w:lang w:val="en-GB"/>
              </w:rPr>
            </w:pPr>
            <w:sdt>
              <w:sdtPr>
                <w:rPr>
                  <w:sz w:val="24"/>
                  <w:szCs w:val="24"/>
                  <w:lang w:val="en-GB"/>
                </w:rPr>
                <w:id w:val="1896543230"/>
                <w:placeholder>
                  <w:docPart w:val="221539950C3C47269AE0C77C298CD914"/>
                </w:placeholder>
                <w:temporary/>
                <w:showingPlcHdr/>
                <w15:appearance w15:val="hidden"/>
              </w:sdtPr>
              <w:sdtContent>
                <w:r w:rsidR="00A16D47" w:rsidRPr="00E770AD">
                  <w:rPr>
                    <w:color w:val="4F81BD" w:themeColor="accent1"/>
                    <w:sz w:val="24"/>
                    <w:szCs w:val="24"/>
                    <w:lang w:val="en-GB"/>
                  </w:rPr>
                  <w:t>Education</w:t>
                </w:r>
              </w:sdtContent>
            </w:sdt>
          </w:p>
        </w:tc>
        <w:tc>
          <w:tcPr>
            <w:tcW w:w="1379" w:type="dxa"/>
            <w:gridSpan w:val="2"/>
          </w:tcPr>
          <w:p w:rsidR="00F75D2E" w:rsidRPr="00E770AD" w:rsidRDefault="00F75D2E">
            <w:pPr>
              <w:pStyle w:val="Heading1"/>
              <w:rPr>
                <w:lang w:val="en-GB"/>
              </w:rPr>
            </w:pPr>
          </w:p>
        </w:tc>
      </w:tr>
      <w:tr w:rsidR="00F75D2E" w:rsidRPr="00E770AD" w:rsidTr="004C2A03">
        <w:tc>
          <w:tcPr>
            <w:tcW w:w="7981" w:type="dxa"/>
            <w:gridSpan w:val="2"/>
            <w:tcMar>
              <w:bottom w:w="29" w:type="dxa"/>
              <w:right w:w="144" w:type="dxa"/>
            </w:tcMar>
          </w:tcPr>
          <w:p w:rsidR="004C2A03" w:rsidRDefault="004C2A03" w:rsidP="00320560">
            <w:pPr>
              <w:rPr>
                <w:lang w:val="en-GB"/>
              </w:rPr>
            </w:pPr>
            <w:r w:rsidRPr="00E770AD">
              <w:rPr>
                <w:noProof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56239957" wp14:editId="2EBE954B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2066</wp:posOffset>
                      </wp:positionV>
                      <wp:extent cx="5888990" cy="6350"/>
                      <wp:effectExtent l="0" t="0" r="35560" b="3175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888990" cy="635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FEDE7E0" id="Straight Connector 6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.15pt" to="463.7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" strokecolor="#1f497d [3215]" strokeweight="1pt"/>
                  </w:pict>
                </mc:Fallback>
              </mc:AlternateContent>
            </w:r>
          </w:p>
          <w:p w:rsidR="00F431BC" w:rsidRPr="00E770AD" w:rsidRDefault="00F431BC" w:rsidP="00320560">
            <w:pPr>
              <w:rPr>
                <w:lang w:val="en-GB"/>
              </w:rPr>
            </w:pPr>
            <w:r w:rsidRPr="00E770AD">
              <w:rPr>
                <w:lang w:val="en-GB"/>
              </w:rPr>
              <w:t>MSc Computer Science</w:t>
            </w:r>
          </w:p>
          <w:p w:rsidR="00F75D2E" w:rsidRPr="00E770AD" w:rsidRDefault="00F431BC" w:rsidP="00F431BC">
            <w:pPr>
              <w:rPr>
                <w:rStyle w:val="Emphasis"/>
                <w:lang w:val="en-GB"/>
              </w:rPr>
            </w:pPr>
            <w:r w:rsidRPr="00E770AD">
              <w:rPr>
                <w:rStyle w:val="Emphasis"/>
                <w:lang w:val="en-GB"/>
              </w:rPr>
              <w:t>University of Wolverhampton</w:t>
            </w:r>
          </w:p>
          <w:p w:rsidR="005F5A17" w:rsidRPr="00E770AD" w:rsidRDefault="005F5A17" w:rsidP="005F5A17">
            <w:pPr>
              <w:pStyle w:val="ListBullet"/>
              <w:rPr>
                <w:lang w:val="en-GB"/>
              </w:rPr>
            </w:pPr>
            <w:r w:rsidRPr="00E770AD">
              <w:rPr>
                <w:lang w:val="en-GB"/>
              </w:rPr>
              <w:t>Focus: Introduced artificial intelligence practices into game reward and achievement functionality using Unreal Engine 4.</w:t>
            </w:r>
          </w:p>
          <w:p w:rsidR="005F5A17" w:rsidRPr="00E770AD" w:rsidRDefault="005F5A17" w:rsidP="003B2D0F">
            <w:pPr>
              <w:pStyle w:val="ListBullet"/>
              <w:rPr>
                <w:rStyle w:val="Emphasis"/>
                <w:i w:val="0"/>
                <w:iCs w:val="0"/>
                <w:lang w:val="en-GB"/>
              </w:rPr>
            </w:pPr>
            <w:r w:rsidRPr="00E770AD">
              <w:rPr>
                <w:lang w:val="en-GB"/>
              </w:rPr>
              <w:t xml:space="preserve">Related Work: Team leader role for interactive open day project, Angular web app development building a single-page media database, </w:t>
            </w:r>
            <w:r w:rsidR="003B2D0F" w:rsidRPr="00E770AD">
              <w:rPr>
                <w:lang w:val="en-GB"/>
              </w:rPr>
              <w:t>implemented databases into an android blog application, led a team based web development project for producing an interactive open day for the university.</w:t>
            </w:r>
          </w:p>
        </w:tc>
        <w:tc>
          <w:tcPr>
            <w:tcW w:w="1379" w:type="dxa"/>
            <w:gridSpan w:val="2"/>
          </w:tcPr>
          <w:p w:rsidR="00F75D2E" w:rsidRPr="00E770AD" w:rsidRDefault="00F75D2E" w:rsidP="004C2A03">
            <w:pPr>
              <w:rPr>
                <w:lang w:val="en-GB"/>
              </w:rPr>
            </w:pPr>
          </w:p>
        </w:tc>
      </w:tr>
      <w:tr w:rsidR="005F5A17" w:rsidRPr="00E770AD" w:rsidTr="004C2A03">
        <w:tc>
          <w:tcPr>
            <w:tcW w:w="7981" w:type="dxa"/>
            <w:gridSpan w:val="2"/>
            <w:tcMar>
              <w:bottom w:w="230" w:type="dxa"/>
              <w:right w:w="144" w:type="dxa"/>
            </w:tcMar>
          </w:tcPr>
          <w:p w:rsidR="000B63FB" w:rsidRPr="00E770AD" w:rsidRDefault="000B63FB" w:rsidP="000B63FB">
            <w:pPr>
              <w:rPr>
                <w:lang w:val="en-GB"/>
              </w:rPr>
            </w:pPr>
            <w:r w:rsidRPr="003916DF">
              <w:rPr>
                <w:b/>
                <w:lang w:val="en-GB"/>
              </w:rPr>
              <w:t>BSc Computer Science (Hons) Games Development</w:t>
            </w:r>
            <w:r w:rsidR="003B2D0F" w:rsidRPr="003916DF">
              <w:rPr>
                <w:b/>
                <w:lang w:val="en-GB"/>
              </w:rPr>
              <w:t xml:space="preserve"> </w:t>
            </w:r>
            <w:r w:rsidR="003916DF">
              <w:rPr>
                <w:lang w:val="en-GB"/>
              </w:rPr>
              <w:t>(</w:t>
            </w:r>
            <w:r w:rsidRPr="00E770AD">
              <w:rPr>
                <w:lang w:val="en-GB"/>
              </w:rPr>
              <w:t>First Class</w:t>
            </w:r>
            <w:r w:rsidR="003916DF">
              <w:rPr>
                <w:lang w:val="en-GB"/>
              </w:rPr>
              <w:t>)</w:t>
            </w:r>
          </w:p>
          <w:p w:rsidR="000B63FB" w:rsidRPr="00E770AD" w:rsidRDefault="000B63FB" w:rsidP="000B63FB">
            <w:pPr>
              <w:rPr>
                <w:rStyle w:val="Emphasis"/>
                <w:lang w:val="en-GB"/>
              </w:rPr>
            </w:pPr>
            <w:r w:rsidRPr="00E770AD">
              <w:rPr>
                <w:rStyle w:val="Emphasis"/>
                <w:lang w:val="en-GB"/>
              </w:rPr>
              <w:t>University of Wolverhampton</w:t>
            </w:r>
          </w:p>
          <w:p w:rsidR="000B63FB" w:rsidRPr="00E770AD" w:rsidRDefault="000B63FB" w:rsidP="000B63FB">
            <w:pPr>
              <w:pStyle w:val="ListBullet"/>
              <w:rPr>
                <w:lang w:val="en-GB"/>
              </w:rPr>
            </w:pPr>
            <w:r w:rsidRPr="00E770AD">
              <w:rPr>
                <w:lang w:val="en-GB"/>
              </w:rPr>
              <w:t xml:space="preserve">Focus: Researched immersive opportunities presented by Virtual Reality technologies. Produced a horror genre video game in Unreal Engine to contrast traditional gaming </w:t>
            </w:r>
            <w:r w:rsidR="005D458F" w:rsidRPr="00E770AD">
              <w:rPr>
                <w:lang w:val="en-GB"/>
              </w:rPr>
              <w:t>against</w:t>
            </w:r>
            <w:r w:rsidRPr="00E770AD">
              <w:rPr>
                <w:lang w:val="en-GB"/>
              </w:rPr>
              <w:t xml:space="preserve"> the introduction of a Oculus Rift VR headset.</w:t>
            </w:r>
          </w:p>
          <w:p w:rsidR="000B63FB" w:rsidRPr="00E770AD" w:rsidRDefault="000B63FB" w:rsidP="000B63FB">
            <w:pPr>
              <w:pStyle w:val="ListBullet"/>
              <w:rPr>
                <w:lang w:val="en-GB"/>
              </w:rPr>
            </w:pPr>
            <w:r w:rsidRPr="00E770AD">
              <w:rPr>
                <w:lang w:val="en-GB"/>
              </w:rPr>
              <w:t xml:space="preserve">Related Work: </w:t>
            </w:r>
            <w:r w:rsidR="003B2D0F" w:rsidRPr="00E770AD">
              <w:rPr>
                <w:lang w:val="en-GB"/>
              </w:rPr>
              <w:t>Various Unreal Engine projects such as a multiplayer platform puzzle game, introduction to AI through JavaScript, other various JavaScript web implementations such as media</w:t>
            </w:r>
            <w:r w:rsidR="005D458F" w:rsidRPr="00E770AD">
              <w:rPr>
                <w:lang w:val="en-GB"/>
              </w:rPr>
              <w:t xml:space="preserve"> manipulation, introduction to version control via git/Gitlab and </w:t>
            </w:r>
            <w:r w:rsidR="003B2D0F" w:rsidRPr="00E770AD">
              <w:rPr>
                <w:lang w:val="en-GB"/>
              </w:rPr>
              <w:t xml:space="preserve">the use of three.js to </w:t>
            </w:r>
            <w:r w:rsidR="005D458F" w:rsidRPr="00E770AD">
              <w:rPr>
                <w:lang w:val="en-GB"/>
              </w:rPr>
              <w:t xml:space="preserve">develop entirely custom </w:t>
            </w:r>
            <w:r w:rsidR="003B2D0F" w:rsidRPr="00E770AD">
              <w:rPr>
                <w:lang w:val="en-GB"/>
              </w:rPr>
              <w:t>3D</w:t>
            </w:r>
            <w:r w:rsidR="005D458F" w:rsidRPr="00E770AD">
              <w:rPr>
                <w:lang w:val="en-GB"/>
              </w:rPr>
              <w:t xml:space="preserve"> games.</w:t>
            </w:r>
          </w:p>
          <w:p w:rsidR="003B2D0F" w:rsidRPr="00E770AD" w:rsidRDefault="0060647A" w:rsidP="003B2D0F">
            <w:pPr>
              <w:rPr>
                <w:lang w:val="en-GB"/>
              </w:rPr>
            </w:pPr>
            <w:r w:rsidRPr="00E770AD">
              <w:rPr>
                <w:lang w:val="en-GB"/>
              </w:rPr>
              <w:t xml:space="preserve">Pearson BTEC Level 5 HND in Computing and Systems Development (QCF) </w:t>
            </w:r>
            <w:r w:rsidR="003B2D0F" w:rsidRPr="00E770AD">
              <w:rPr>
                <w:lang w:val="en-GB"/>
              </w:rPr>
              <w:t>- Distinction</w:t>
            </w:r>
          </w:p>
          <w:p w:rsidR="003B2D0F" w:rsidRPr="00E770AD" w:rsidRDefault="003B2D0F" w:rsidP="005D458F">
            <w:pPr>
              <w:rPr>
                <w:i/>
                <w:iCs/>
                <w:lang w:val="en-GB"/>
              </w:rPr>
            </w:pPr>
            <w:r w:rsidRPr="00E770AD">
              <w:rPr>
                <w:rStyle w:val="Emphasis"/>
                <w:lang w:val="en-GB"/>
              </w:rPr>
              <w:t>Boston College</w:t>
            </w:r>
          </w:p>
          <w:p w:rsidR="003B2D0F" w:rsidRPr="00E770AD" w:rsidRDefault="003B2D0F" w:rsidP="003B2D0F">
            <w:pPr>
              <w:pStyle w:val="ListBullet"/>
              <w:rPr>
                <w:lang w:val="en-GB"/>
              </w:rPr>
            </w:pPr>
            <w:r w:rsidRPr="00E770AD">
              <w:rPr>
                <w:lang w:val="en-GB"/>
              </w:rPr>
              <w:t xml:space="preserve">Related Work: </w:t>
            </w:r>
            <w:r w:rsidR="005D458F" w:rsidRPr="00E770AD">
              <w:rPr>
                <w:lang w:val="en-GB"/>
              </w:rPr>
              <w:t xml:space="preserve">Introduction to Java, further development of C++ skills moving </w:t>
            </w:r>
            <w:r w:rsidR="0060647A" w:rsidRPr="00E770AD">
              <w:rPr>
                <w:lang w:val="en-GB"/>
              </w:rPr>
              <w:t xml:space="preserve">toward the </w:t>
            </w:r>
            <w:r w:rsidR="005D458F" w:rsidRPr="00E770AD">
              <w:rPr>
                <w:lang w:val="en-GB"/>
              </w:rPr>
              <w:t xml:space="preserve">object orientated </w:t>
            </w:r>
            <w:r w:rsidR="0060647A" w:rsidRPr="00E770AD">
              <w:rPr>
                <w:lang w:val="en-GB"/>
              </w:rPr>
              <w:t>paradigm</w:t>
            </w:r>
            <w:r w:rsidR="005D458F" w:rsidRPr="00E770AD">
              <w:rPr>
                <w:lang w:val="en-GB"/>
              </w:rPr>
              <w:t>, CryEngine shooter-game developmen</w:t>
            </w:r>
            <w:r w:rsidR="00E85FEE" w:rsidRPr="00E770AD">
              <w:rPr>
                <w:lang w:val="en-GB"/>
              </w:rPr>
              <w:t>t with large range of feature</w:t>
            </w:r>
            <w:r w:rsidR="0060647A" w:rsidRPr="00E770AD">
              <w:rPr>
                <w:lang w:val="en-GB"/>
              </w:rPr>
              <w:t>s</w:t>
            </w:r>
            <w:r w:rsidR="00E85FEE" w:rsidRPr="00E770AD">
              <w:rPr>
                <w:lang w:val="en-GB"/>
              </w:rPr>
              <w:t xml:space="preserve">, </w:t>
            </w:r>
            <w:r w:rsidR="0060647A" w:rsidRPr="00E770AD">
              <w:rPr>
                <w:lang w:val="en-GB"/>
              </w:rPr>
              <w:t xml:space="preserve">advanced database design and management via Microsoft Access, </w:t>
            </w:r>
            <w:r w:rsidR="00E85FEE" w:rsidRPr="00E770AD">
              <w:rPr>
                <w:lang w:val="en-GB"/>
              </w:rPr>
              <w:t xml:space="preserve">more </w:t>
            </w:r>
            <w:r w:rsidR="00E85FEE" w:rsidRPr="00E770AD">
              <w:rPr>
                <w:lang w:val="en-GB"/>
              </w:rPr>
              <w:lastRenderedPageBreak/>
              <w:t>advanced CSS</w:t>
            </w:r>
            <w:r w:rsidR="0060647A" w:rsidRPr="00E770AD">
              <w:rPr>
                <w:lang w:val="en-GB"/>
              </w:rPr>
              <w:t xml:space="preserve"> development without using existing </w:t>
            </w:r>
            <w:r w:rsidR="00E85FEE" w:rsidRPr="00E770AD">
              <w:rPr>
                <w:lang w:val="en-GB"/>
              </w:rPr>
              <w:t>libraries and briefly experimenting with HTML5 canvas concepts.</w:t>
            </w:r>
          </w:p>
          <w:p w:rsidR="003B2D0F" w:rsidRPr="00E770AD" w:rsidRDefault="003B2D0F" w:rsidP="003B2D0F">
            <w:pPr>
              <w:rPr>
                <w:lang w:val="en-GB"/>
              </w:rPr>
            </w:pPr>
            <w:r w:rsidRPr="00E770AD">
              <w:rPr>
                <w:lang w:val="en-GB"/>
              </w:rPr>
              <w:t>Pearson BTEC Level 4 HNC in Computing and Systems Development - Distinction</w:t>
            </w:r>
          </w:p>
          <w:p w:rsidR="003B2D0F" w:rsidRPr="00E770AD" w:rsidRDefault="003B2D0F" w:rsidP="003B2D0F">
            <w:pPr>
              <w:rPr>
                <w:rStyle w:val="Emphasis"/>
                <w:lang w:val="en-GB"/>
              </w:rPr>
            </w:pPr>
            <w:r w:rsidRPr="00E770AD">
              <w:rPr>
                <w:rStyle w:val="Emphasis"/>
                <w:lang w:val="en-GB"/>
              </w:rPr>
              <w:t>Boston College</w:t>
            </w:r>
          </w:p>
          <w:p w:rsidR="003B2D0F" w:rsidRDefault="003B2D0F" w:rsidP="003B2D0F">
            <w:pPr>
              <w:pStyle w:val="ListBullet"/>
              <w:rPr>
                <w:lang w:val="en-GB"/>
              </w:rPr>
            </w:pPr>
            <w:r w:rsidRPr="00E770AD">
              <w:rPr>
                <w:lang w:val="en-GB"/>
              </w:rPr>
              <w:t xml:space="preserve">Related Work: </w:t>
            </w:r>
            <w:r w:rsidR="005D458F" w:rsidRPr="00E770AD">
              <w:rPr>
                <w:lang w:val="en-GB"/>
              </w:rPr>
              <w:t xml:space="preserve">Introduction of PHP building custom CMS systems to dynamically change site content, further Networking and server configuration for Windows and Linux environments, Introduction to </w:t>
            </w:r>
            <w:r w:rsidR="0060647A" w:rsidRPr="00E770AD">
              <w:rPr>
                <w:lang w:val="en-GB"/>
              </w:rPr>
              <w:t xml:space="preserve">procedurally programming </w:t>
            </w:r>
            <w:r w:rsidR="005D458F" w:rsidRPr="00E770AD">
              <w:rPr>
                <w:lang w:val="en-GB"/>
              </w:rPr>
              <w:t xml:space="preserve">C++ </w:t>
            </w:r>
            <w:r w:rsidR="0060647A" w:rsidRPr="00E770AD">
              <w:rPr>
                <w:lang w:val="en-GB"/>
              </w:rPr>
              <w:t>with a focus on implementing mathematical sorting algorithms</w:t>
            </w:r>
          </w:p>
          <w:p w:rsidR="003B2D0F" w:rsidRPr="00E770AD" w:rsidRDefault="003B2D0F" w:rsidP="003B2D0F">
            <w:pPr>
              <w:rPr>
                <w:lang w:val="en-GB"/>
              </w:rPr>
            </w:pPr>
            <w:r w:rsidRPr="00E770AD">
              <w:rPr>
                <w:lang w:val="en-GB"/>
              </w:rPr>
              <w:t>IT Extended Diploma Level 3 - Merit</w:t>
            </w:r>
          </w:p>
          <w:p w:rsidR="003B2D0F" w:rsidRPr="00E770AD" w:rsidRDefault="003B2D0F" w:rsidP="003B2D0F">
            <w:pPr>
              <w:rPr>
                <w:rStyle w:val="Emphasis"/>
                <w:lang w:val="en-GB"/>
              </w:rPr>
            </w:pPr>
            <w:r w:rsidRPr="00E770AD">
              <w:rPr>
                <w:rStyle w:val="Emphasis"/>
                <w:lang w:val="en-GB"/>
              </w:rPr>
              <w:t>Boston College</w:t>
            </w:r>
          </w:p>
          <w:p w:rsidR="000B63FB" w:rsidRDefault="003B2D0F" w:rsidP="005F5A17">
            <w:pPr>
              <w:pStyle w:val="ListBullet"/>
              <w:rPr>
                <w:lang w:val="en-GB"/>
              </w:rPr>
            </w:pPr>
            <w:r w:rsidRPr="00E770AD">
              <w:rPr>
                <w:lang w:val="en-GB"/>
              </w:rPr>
              <w:t xml:space="preserve">Related Work: </w:t>
            </w:r>
            <w:r w:rsidR="005D458F" w:rsidRPr="00E770AD">
              <w:rPr>
                <w:lang w:val="en-GB"/>
              </w:rPr>
              <w:t>Introduction of computer math, Visual Basic with Event drive</w:t>
            </w:r>
            <w:r w:rsidR="00E85FEE" w:rsidRPr="00E770AD">
              <w:rPr>
                <w:lang w:val="en-GB"/>
              </w:rPr>
              <w:t>n</w:t>
            </w:r>
            <w:r w:rsidR="005D458F" w:rsidRPr="00E770AD">
              <w:rPr>
                <w:lang w:val="en-GB"/>
              </w:rPr>
              <w:t xml:space="preserve"> programming, </w:t>
            </w:r>
            <w:r w:rsidR="0060647A" w:rsidRPr="00E770AD">
              <w:rPr>
                <w:lang w:val="en-GB"/>
              </w:rPr>
              <w:t xml:space="preserve">introduction to </w:t>
            </w:r>
            <w:r w:rsidR="005D458F" w:rsidRPr="00E770AD">
              <w:rPr>
                <w:lang w:val="en-GB"/>
              </w:rPr>
              <w:t>HTML &amp; CSS</w:t>
            </w:r>
            <w:r w:rsidR="00E85FEE" w:rsidRPr="00E770AD">
              <w:rPr>
                <w:lang w:val="en-GB"/>
              </w:rPr>
              <w:t xml:space="preserve"> development</w:t>
            </w:r>
            <w:r w:rsidR="005D458F" w:rsidRPr="00E770AD">
              <w:rPr>
                <w:lang w:val="en-GB"/>
              </w:rPr>
              <w:t>, Networking and server configuration, introduction to working with hardwar</w:t>
            </w:r>
            <w:r w:rsidR="00ED7D38" w:rsidRPr="00E770AD">
              <w:rPr>
                <w:lang w:val="en-GB"/>
              </w:rPr>
              <w:t>e in a professional environment.</w:t>
            </w:r>
          </w:p>
          <w:p w:rsidR="00162D96" w:rsidRPr="00E770AD" w:rsidRDefault="00162D96" w:rsidP="00162D96">
            <w:pPr>
              <w:rPr>
                <w:lang w:val="en-GB"/>
              </w:rPr>
            </w:pPr>
            <w:r>
              <w:rPr>
                <w:lang w:val="en-GB"/>
              </w:rPr>
              <w:t xml:space="preserve">Sixteen GCSE’s (or equivalent) from AQA, </w:t>
            </w:r>
            <w:r w:rsidRPr="009816EB">
              <w:rPr>
                <w:lang w:val="en-GB"/>
              </w:rPr>
              <w:t>Edexcel</w:t>
            </w:r>
            <w:r>
              <w:rPr>
                <w:lang w:val="en-GB"/>
              </w:rPr>
              <w:t xml:space="preserve">, </w:t>
            </w:r>
            <w:r w:rsidRPr="009816EB">
              <w:rPr>
                <w:lang w:val="en-GB"/>
              </w:rPr>
              <w:t>City &amp; Guilds</w:t>
            </w:r>
            <w:r>
              <w:rPr>
                <w:lang w:val="en-GB"/>
              </w:rPr>
              <w:t xml:space="preserve"> and OCR with grades ranging from grades B to C</w:t>
            </w:r>
          </w:p>
          <w:p w:rsidR="00162D96" w:rsidRPr="00E770AD" w:rsidRDefault="00162D96" w:rsidP="00162D96">
            <w:pPr>
              <w:rPr>
                <w:rStyle w:val="Emphasis"/>
                <w:lang w:val="en-GB"/>
              </w:rPr>
            </w:pPr>
            <w:r>
              <w:rPr>
                <w:rStyle w:val="Emphasis"/>
                <w:lang w:val="en-GB"/>
              </w:rPr>
              <w:t>Haven High Technology College, Boston</w:t>
            </w:r>
          </w:p>
          <w:p w:rsidR="00162D96" w:rsidRPr="00162D96" w:rsidRDefault="00162D96" w:rsidP="00C61B08">
            <w:pPr>
              <w:pStyle w:val="ListBullet"/>
              <w:rPr>
                <w:rStyle w:val="Emphasis"/>
                <w:i w:val="0"/>
                <w:iCs w:val="0"/>
                <w:lang w:val="en-GB"/>
              </w:rPr>
            </w:pPr>
            <w:r>
              <w:rPr>
                <w:lang w:val="en-GB"/>
              </w:rPr>
              <w:t>Qualifications Include</w:t>
            </w:r>
            <w:r w:rsidRPr="009816EB">
              <w:rPr>
                <w:lang w:val="en-GB"/>
              </w:rPr>
              <w:t xml:space="preserve">: English Language, English Literature, </w:t>
            </w:r>
            <w:r>
              <w:rPr>
                <w:lang w:val="en-GB"/>
              </w:rPr>
              <w:t xml:space="preserve">Various Mathematic and </w:t>
            </w:r>
            <w:r w:rsidRPr="009816EB">
              <w:rPr>
                <w:lang w:val="en-GB"/>
              </w:rPr>
              <w:t>Statistics</w:t>
            </w:r>
            <w:r>
              <w:rPr>
                <w:lang w:val="en-GB"/>
              </w:rPr>
              <w:t xml:space="preserve"> subjects</w:t>
            </w:r>
            <w:r w:rsidRPr="009816EB">
              <w:rPr>
                <w:lang w:val="en-GB"/>
              </w:rPr>
              <w:t xml:space="preserve">, Science and additional </w:t>
            </w:r>
            <w:r>
              <w:rPr>
                <w:lang w:val="en-GB"/>
              </w:rPr>
              <w:t>s</w:t>
            </w:r>
            <w:r w:rsidRPr="009816EB">
              <w:rPr>
                <w:lang w:val="en-GB"/>
              </w:rPr>
              <w:t>cience subjects, ICT, B-Tec Sport, Art, Religious Education, Citizenship</w:t>
            </w:r>
            <w:r>
              <w:rPr>
                <w:lang w:val="en-GB"/>
              </w:rPr>
              <w:t xml:space="preserve"> and </w:t>
            </w:r>
            <w:r w:rsidRPr="009816EB">
              <w:rPr>
                <w:lang w:val="en-GB"/>
              </w:rPr>
              <w:t>Adult Literacy &amp; Numeracy</w:t>
            </w:r>
            <w:r>
              <w:rPr>
                <w:lang w:val="en-GB"/>
              </w:rPr>
              <w:t>.</w:t>
            </w:r>
          </w:p>
        </w:tc>
        <w:tc>
          <w:tcPr>
            <w:tcW w:w="1379" w:type="dxa"/>
            <w:gridSpan w:val="2"/>
            <w:tcMar>
              <w:bottom w:w="230" w:type="dxa"/>
            </w:tcMar>
          </w:tcPr>
          <w:p w:rsidR="005F5A17" w:rsidRPr="00E770AD" w:rsidRDefault="005F5A17" w:rsidP="004C2A03">
            <w:pPr>
              <w:rPr>
                <w:lang w:val="en-GB"/>
              </w:rPr>
            </w:pPr>
          </w:p>
        </w:tc>
      </w:tr>
      <w:tr w:rsidR="00ED7D38" w:rsidRPr="00E770AD" w:rsidTr="004C2A03">
        <w:trPr>
          <w:gridAfter w:val="1"/>
          <w:wAfter w:w="344" w:type="dxa"/>
          <w:trHeight w:val="190"/>
        </w:trPr>
        <w:tc>
          <w:tcPr>
            <w:tcW w:w="7688" w:type="dxa"/>
            <w:tcMar>
              <w:bottom w:w="0" w:type="dxa"/>
              <w:right w:w="144" w:type="dxa"/>
            </w:tcMar>
          </w:tcPr>
          <w:p w:rsidR="00ED7D38" w:rsidRPr="00E770AD" w:rsidRDefault="00ED7D38" w:rsidP="00ED7D38">
            <w:pPr>
              <w:pStyle w:val="ListBullet"/>
              <w:numPr>
                <w:ilvl w:val="0"/>
                <w:numId w:val="0"/>
              </w:numPr>
              <w:rPr>
                <w:lang w:val="en-GB"/>
              </w:rPr>
            </w:pPr>
          </w:p>
        </w:tc>
        <w:tc>
          <w:tcPr>
            <w:tcW w:w="1328" w:type="dxa"/>
            <w:gridSpan w:val="2"/>
          </w:tcPr>
          <w:p w:rsidR="00ED7D38" w:rsidRPr="00E770AD" w:rsidRDefault="00ED7D38" w:rsidP="00ED7D38">
            <w:pPr>
              <w:rPr>
                <w:lang w:val="en-GB"/>
              </w:rPr>
            </w:pPr>
          </w:p>
        </w:tc>
      </w:tr>
      <w:tr w:rsidR="00ED7D38" w:rsidRPr="00E770AD" w:rsidTr="004C2A03">
        <w:trPr>
          <w:gridAfter w:val="1"/>
          <w:wAfter w:w="344" w:type="dxa"/>
          <w:trHeight w:val="139"/>
        </w:trPr>
        <w:tc>
          <w:tcPr>
            <w:tcW w:w="7688" w:type="dxa"/>
            <w:tcMar>
              <w:top w:w="29" w:type="dxa"/>
              <w:bottom w:w="29" w:type="dxa"/>
              <w:right w:w="144" w:type="dxa"/>
            </w:tcMar>
            <w:vAlign w:val="bottom"/>
          </w:tcPr>
          <w:p w:rsidR="00ED7D38" w:rsidRPr="00E770AD" w:rsidRDefault="00ED7D38" w:rsidP="00ED7D38">
            <w:pPr>
              <w:pStyle w:val="Heading1"/>
              <w:rPr>
                <w:sz w:val="24"/>
                <w:szCs w:val="24"/>
                <w:lang w:val="en-GB"/>
              </w:rPr>
            </w:pPr>
            <w:sdt>
              <w:sdtPr>
                <w:rPr>
                  <w:color w:val="4F81BD" w:themeColor="accent1"/>
                  <w:sz w:val="24"/>
                  <w:szCs w:val="24"/>
                  <w:lang w:val="en-GB"/>
                </w:rPr>
                <w:id w:val="657741879"/>
                <w:placeholder>
                  <w:docPart w:val="0EFF53C1614143CD81DB8DABE27CAB2B"/>
                </w:placeholder>
                <w:temporary/>
                <w:showingPlcHdr/>
                <w15:appearance w15:val="hidden"/>
              </w:sdtPr>
              <w:sdtContent>
                <w:r w:rsidRPr="00E770AD">
                  <w:rPr>
                    <w:color w:val="4F81BD" w:themeColor="accent1"/>
                    <w:sz w:val="24"/>
                    <w:szCs w:val="24"/>
                    <w:lang w:val="en-GB"/>
                  </w:rPr>
                  <w:t>Skills &amp; Abilities</w:t>
                </w:r>
              </w:sdtContent>
            </w:sdt>
          </w:p>
        </w:tc>
        <w:tc>
          <w:tcPr>
            <w:tcW w:w="1328" w:type="dxa"/>
            <w:gridSpan w:val="2"/>
          </w:tcPr>
          <w:p w:rsidR="00ED7D38" w:rsidRPr="00E770AD" w:rsidRDefault="00ED7D38" w:rsidP="00ED7D38">
            <w:pPr>
              <w:rPr>
                <w:lang w:val="en-GB"/>
              </w:rPr>
            </w:pPr>
          </w:p>
        </w:tc>
      </w:tr>
    </w:tbl>
    <w:tbl>
      <w:tblPr>
        <w:tblStyle w:val="TableGrid1"/>
        <w:tblW w:w="4263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9" w:type="dxa"/>
          <w:left w:w="0" w:type="dxa"/>
          <w:bottom w:w="29" w:type="dxa"/>
          <w:right w:w="0" w:type="dxa"/>
        </w:tblCellMar>
        <w:tblLook w:val="04A0" w:firstRow="1" w:lastRow="0" w:firstColumn="1" w:lastColumn="0" w:noHBand="0" w:noVBand="1"/>
      </w:tblPr>
      <w:tblGrid>
        <w:gridCol w:w="7980"/>
      </w:tblGrid>
      <w:tr w:rsidR="00ED7D38" w:rsidRPr="00E770AD" w:rsidTr="00162D96">
        <w:tc>
          <w:tcPr>
            <w:tcW w:w="7980" w:type="dxa"/>
            <w:tcMar>
              <w:bottom w:w="29" w:type="dxa"/>
              <w:right w:w="144" w:type="dxa"/>
            </w:tcMar>
          </w:tcPr>
          <w:p w:rsidR="00ED7D38" w:rsidRDefault="004C2A03" w:rsidP="00DD26E4">
            <w:pPr>
              <w:rPr>
                <w:lang w:val="en-GB"/>
              </w:rPr>
            </w:pPr>
            <w:r w:rsidRPr="00E770AD">
              <w:rPr>
                <w:noProof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1F447412" wp14:editId="2025933C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4606</wp:posOffset>
                      </wp:positionV>
                      <wp:extent cx="5889009" cy="6824"/>
                      <wp:effectExtent l="0" t="0" r="35560" b="3175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889009" cy="6824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BA9FD46" id="Straight Connector 3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.35pt" to="463.7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" strokecolor="#1f497d [3215]" strokeweight="1pt"/>
                  </w:pict>
                </mc:Fallback>
              </mc:AlternateContent>
            </w:r>
          </w:p>
          <w:p w:rsidR="00ED7D38" w:rsidRPr="00E770AD" w:rsidRDefault="00ED7D38" w:rsidP="00257543">
            <w:pPr>
              <w:pStyle w:val="Heading2"/>
              <w:rPr>
                <w:lang w:val="en-GB"/>
              </w:rPr>
            </w:pPr>
            <w:r w:rsidRPr="00E770AD">
              <w:rPr>
                <w:lang w:val="en-GB"/>
              </w:rPr>
              <w:t>Technical</w:t>
            </w:r>
          </w:p>
        </w:tc>
      </w:tr>
      <w:tr w:rsidR="00ED7D38" w:rsidRPr="00E770AD" w:rsidTr="00162D96">
        <w:tc>
          <w:tcPr>
            <w:tcW w:w="7980" w:type="dxa"/>
            <w:tcMar>
              <w:bottom w:w="29" w:type="dxa"/>
              <w:right w:w="144" w:type="dxa"/>
            </w:tcMar>
          </w:tcPr>
          <w:p w:rsidR="003939B3" w:rsidRPr="00E770AD" w:rsidRDefault="00ED7D38" w:rsidP="00ED7D38">
            <w:pPr>
              <w:pStyle w:val="ListBullet"/>
              <w:rPr>
                <w:lang w:val="en-GB"/>
              </w:rPr>
            </w:pPr>
            <w:r w:rsidRPr="00E770AD">
              <w:rPr>
                <w:lang w:val="en-GB"/>
              </w:rPr>
              <w:t>Programming Language E</w:t>
            </w:r>
            <w:r w:rsidR="00AF3A79">
              <w:rPr>
                <w:lang w:val="en-GB"/>
              </w:rPr>
              <w:t>xperience</w:t>
            </w:r>
          </w:p>
          <w:p w:rsidR="004C2A03" w:rsidRDefault="004C2A03" w:rsidP="004C2A03">
            <w:pPr>
              <w:pStyle w:val="ListBullet"/>
              <w:numPr>
                <w:ilvl w:val="0"/>
                <w:numId w:val="19"/>
              </w:numPr>
              <w:rPr>
                <w:lang w:val="en-GB"/>
              </w:rPr>
            </w:pPr>
            <w:r>
              <w:rPr>
                <w:lang w:val="en-GB"/>
              </w:rPr>
              <w:t>Python</w:t>
            </w:r>
          </w:p>
          <w:p w:rsidR="004C2A03" w:rsidRDefault="004C2A03" w:rsidP="004C2A03">
            <w:pPr>
              <w:pStyle w:val="ListBullet"/>
              <w:numPr>
                <w:ilvl w:val="0"/>
                <w:numId w:val="19"/>
              </w:numPr>
              <w:rPr>
                <w:lang w:val="en-GB"/>
              </w:rPr>
            </w:pPr>
            <w:r>
              <w:rPr>
                <w:lang w:val="en-GB"/>
              </w:rPr>
              <w:t>C++</w:t>
            </w:r>
          </w:p>
          <w:p w:rsidR="004C2A03" w:rsidRDefault="004C2A03" w:rsidP="004C2A03">
            <w:pPr>
              <w:pStyle w:val="ListBullet"/>
              <w:numPr>
                <w:ilvl w:val="0"/>
                <w:numId w:val="19"/>
              </w:numPr>
              <w:rPr>
                <w:lang w:val="en-GB"/>
              </w:rPr>
            </w:pPr>
            <w:r>
              <w:rPr>
                <w:lang w:val="en-GB"/>
              </w:rPr>
              <w:t>PHP</w:t>
            </w:r>
          </w:p>
          <w:p w:rsidR="004C2A03" w:rsidRDefault="00ED7D38" w:rsidP="004C2A03">
            <w:pPr>
              <w:pStyle w:val="ListBullet"/>
              <w:numPr>
                <w:ilvl w:val="0"/>
                <w:numId w:val="19"/>
              </w:numPr>
              <w:rPr>
                <w:lang w:val="en-GB"/>
              </w:rPr>
            </w:pPr>
            <w:r w:rsidRPr="00E770AD">
              <w:rPr>
                <w:lang w:val="en-GB"/>
              </w:rPr>
              <w:t>HTML</w:t>
            </w:r>
          </w:p>
          <w:p w:rsidR="004C2A03" w:rsidRDefault="00ED7D38" w:rsidP="004C2A03">
            <w:pPr>
              <w:pStyle w:val="ListBullet"/>
              <w:numPr>
                <w:ilvl w:val="0"/>
                <w:numId w:val="19"/>
              </w:numPr>
              <w:rPr>
                <w:lang w:val="en-GB"/>
              </w:rPr>
            </w:pPr>
            <w:r w:rsidRPr="00E770AD">
              <w:rPr>
                <w:lang w:val="en-GB"/>
              </w:rPr>
              <w:t>CSS</w:t>
            </w:r>
          </w:p>
          <w:p w:rsidR="004C2A03" w:rsidRDefault="00ED7D38" w:rsidP="004C2A03">
            <w:pPr>
              <w:pStyle w:val="ListBullet"/>
              <w:numPr>
                <w:ilvl w:val="0"/>
                <w:numId w:val="19"/>
              </w:numPr>
              <w:rPr>
                <w:lang w:val="en-GB"/>
              </w:rPr>
            </w:pPr>
            <w:r w:rsidRPr="00E770AD">
              <w:rPr>
                <w:lang w:val="en-GB"/>
              </w:rPr>
              <w:t>JavaScript</w:t>
            </w:r>
          </w:p>
          <w:p w:rsidR="004C2A03" w:rsidRDefault="004C2A03" w:rsidP="004C2A03">
            <w:pPr>
              <w:pStyle w:val="ListBullet"/>
              <w:numPr>
                <w:ilvl w:val="0"/>
                <w:numId w:val="19"/>
              </w:numPr>
              <w:rPr>
                <w:lang w:val="en-GB"/>
              </w:rPr>
            </w:pPr>
            <w:r>
              <w:rPr>
                <w:lang w:val="en-GB"/>
              </w:rPr>
              <w:t>Visual Basic</w:t>
            </w:r>
          </w:p>
          <w:p w:rsidR="004C2A03" w:rsidRDefault="004C2A03" w:rsidP="004C2A03">
            <w:pPr>
              <w:pStyle w:val="ListBullet"/>
              <w:numPr>
                <w:ilvl w:val="0"/>
                <w:numId w:val="19"/>
              </w:numPr>
              <w:rPr>
                <w:lang w:val="en-GB"/>
              </w:rPr>
            </w:pPr>
            <w:r>
              <w:rPr>
                <w:lang w:val="en-GB"/>
              </w:rPr>
              <w:t>SASS (learning)</w:t>
            </w:r>
          </w:p>
          <w:p w:rsidR="00ED7D38" w:rsidRPr="00E770AD" w:rsidRDefault="00ED7D38" w:rsidP="004C2A03">
            <w:pPr>
              <w:pStyle w:val="ListBullet"/>
              <w:numPr>
                <w:ilvl w:val="0"/>
                <w:numId w:val="19"/>
              </w:numPr>
              <w:rPr>
                <w:lang w:val="en-GB"/>
              </w:rPr>
            </w:pPr>
            <w:r w:rsidRPr="00E770AD">
              <w:rPr>
                <w:lang w:val="en-GB"/>
              </w:rPr>
              <w:t>Java</w:t>
            </w:r>
            <w:r w:rsidR="004C2A03">
              <w:rPr>
                <w:lang w:val="en-GB"/>
              </w:rPr>
              <w:t xml:space="preserve"> (some)</w:t>
            </w:r>
          </w:p>
          <w:p w:rsidR="003939B3" w:rsidRPr="00E770AD" w:rsidRDefault="00ED7D38" w:rsidP="00ED7D38">
            <w:pPr>
              <w:pStyle w:val="ListBullet"/>
              <w:rPr>
                <w:lang w:val="en-GB"/>
              </w:rPr>
            </w:pPr>
            <w:r w:rsidRPr="00E770AD">
              <w:rPr>
                <w:lang w:val="en-GB"/>
              </w:rPr>
              <w:t>Framework Experience:</w:t>
            </w:r>
          </w:p>
          <w:p w:rsidR="004C2A03" w:rsidRDefault="004C2A03" w:rsidP="004C2A03">
            <w:pPr>
              <w:pStyle w:val="ListBullet"/>
              <w:numPr>
                <w:ilvl w:val="0"/>
                <w:numId w:val="19"/>
              </w:numPr>
              <w:rPr>
                <w:lang w:val="en-GB"/>
              </w:rPr>
            </w:pPr>
            <w:r>
              <w:rPr>
                <w:lang w:val="en-GB"/>
              </w:rPr>
              <w:t>Django</w:t>
            </w:r>
          </w:p>
          <w:p w:rsidR="004C2A03" w:rsidRDefault="004C2A03" w:rsidP="004C2A03">
            <w:pPr>
              <w:pStyle w:val="ListBullet"/>
              <w:numPr>
                <w:ilvl w:val="0"/>
                <w:numId w:val="19"/>
              </w:numPr>
              <w:rPr>
                <w:lang w:val="en-GB"/>
              </w:rPr>
            </w:pPr>
            <w:r>
              <w:rPr>
                <w:lang w:val="en-GB"/>
              </w:rPr>
              <w:t>CodeIgniter</w:t>
            </w:r>
          </w:p>
          <w:p w:rsidR="004C2A03" w:rsidRDefault="004C2A03" w:rsidP="004C2A03">
            <w:pPr>
              <w:pStyle w:val="ListBullet"/>
              <w:numPr>
                <w:ilvl w:val="0"/>
                <w:numId w:val="19"/>
              </w:numPr>
              <w:rPr>
                <w:lang w:val="en-GB"/>
              </w:rPr>
            </w:pPr>
            <w:r>
              <w:rPr>
                <w:lang w:val="en-GB"/>
              </w:rPr>
              <w:t>Bootstrap</w:t>
            </w:r>
          </w:p>
          <w:p w:rsidR="00ED7D38" w:rsidRPr="00E770AD" w:rsidRDefault="00ED7D38" w:rsidP="004C2A03">
            <w:pPr>
              <w:pStyle w:val="ListBullet"/>
              <w:numPr>
                <w:ilvl w:val="0"/>
                <w:numId w:val="19"/>
              </w:numPr>
              <w:rPr>
                <w:lang w:val="en-GB"/>
              </w:rPr>
            </w:pPr>
            <w:r w:rsidRPr="00E770AD">
              <w:rPr>
                <w:lang w:val="en-GB"/>
              </w:rPr>
              <w:t>Angular</w:t>
            </w:r>
          </w:p>
          <w:p w:rsidR="003939B3" w:rsidRPr="00E770AD" w:rsidRDefault="00ED7D38" w:rsidP="00ED7D38">
            <w:pPr>
              <w:pStyle w:val="ListBullet"/>
              <w:rPr>
                <w:lang w:val="en-GB"/>
              </w:rPr>
            </w:pPr>
            <w:r w:rsidRPr="00E770AD">
              <w:rPr>
                <w:lang w:val="en-GB"/>
              </w:rPr>
              <w:t>Libraries/</w:t>
            </w:r>
            <w:r w:rsidR="00AF3A79">
              <w:rPr>
                <w:lang w:val="en-GB"/>
              </w:rPr>
              <w:t>Databases/Other technical tools</w:t>
            </w:r>
          </w:p>
          <w:p w:rsidR="004C2A03" w:rsidRDefault="004C2A03" w:rsidP="004C2A03">
            <w:pPr>
              <w:pStyle w:val="ListBullet"/>
              <w:numPr>
                <w:ilvl w:val="0"/>
                <w:numId w:val="19"/>
              </w:numPr>
              <w:rPr>
                <w:lang w:val="en-GB"/>
              </w:rPr>
            </w:pPr>
            <w:r>
              <w:rPr>
                <w:lang w:val="en-GB"/>
              </w:rPr>
              <w:t>MySQL</w:t>
            </w:r>
          </w:p>
          <w:p w:rsidR="004C2A03" w:rsidRDefault="004C2A03" w:rsidP="004C2A03">
            <w:pPr>
              <w:pStyle w:val="ListBullet"/>
              <w:numPr>
                <w:ilvl w:val="0"/>
                <w:numId w:val="19"/>
              </w:numPr>
              <w:rPr>
                <w:lang w:val="en-GB"/>
              </w:rPr>
            </w:pPr>
            <w:r>
              <w:rPr>
                <w:lang w:val="en-GB"/>
              </w:rPr>
              <w:t>MongoDB</w:t>
            </w:r>
          </w:p>
          <w:p w:rsidR="004C2A03" w:rsidRDefault="004C2A03" w:rsidP="004C2A03">
            <w:pPr>
              <w:pStyle w:val="ListBullet"/>
              <w:numPr>
                <w:ilvl w:val="0"/>
                <w:numId w:val="19"/>
              </w:numPr>
              <w:rPr>
                <w:lang w:val="en-GB"/>
              </w:rPr>
            </w:pPr>
            <w:r>
              <w:rPr>
                <w:lang w:val="en-GB"/>
              </w:rPr>
              <w:t>jQuery</w:t>
            </w:r>
          </w:p>
          <w:p w:rsidR="004C2A03" w:rsidRDefault="004C2A03" w:rsidP="004C2A03">
            <w:pPr>
              <w:pStyle w:val="ListBullet"/>
              <w:numPr>
                <w:ilvl w:val="0"/>
                <w:numId w:val="19"/>
              </w:numPr>
              <w:rPr>
                <w:lang w:val="en-GB"/>
              </w:rPr>
            </w:pPr>
            <w:r>
              <w:rPr>
                <w:lang w:val="en-GB"/>
              </w:rPr>
              <w:t>three.js</w:t>
            </w:r>
          </w:p>
          <w:p w:rsidR="004C2A03" w:rsidRDefault="00ED7D38" w:rsidP="004C2A03">
            <w:pPr>
              <w:pStyle w:val="ListBullet"/>
              <w:numPr>
                <w:ilvl w:val="0"/>
                <w:numId w:val="19"/>
              </w:numPr>
              <w:rPr>
                <w:lang w:val="en-GB"/>
              </w:rPr>
            </w:pPr>
            <w:r w:rsidRPr="00E770AD">
              <w:rPr>
                <w:lang w:val="en-GB"/>
              </w:rPr>
              <w:t>git</w:t>
            </w:r>
            <w:r w:rsidR="003939B3" w:rsidRPr="00E770AD">
              <w:rPr>
                <w:lang w:val="en-GB"/>
              </w:rPr>
              <w:t xml:space="preserve"> version control </w:t>
            </w:r>
          </w:p>
          <w:p w:rsidR="00ED7D38" w:rsidRPr="00E770AD" w:rsidRDefault="004C2A03" w:rsidP="004C2A03">
            <w:pPr>
              <w:pStyle w:val="ListBullet"/>
              <w:numPr>
                <w:ilvl w:val="0"/>
                <w:numId w:val="19"/>
              </w:numPr>
              <w:rPr>
                <w:lang w:val="en-GB"/>
              </w:rPr>
            </w:pPr>
            <w:r>
              <w:rPr>
                <w:lang w:val="en-GB"/>
              </w:rPr>
              <w:lastRenderedPageBreak/>
              <w:t>E</w:t>
            </w:r>
            <w:r w:rsidR="003939B3" w:rsidRPr="00E770AD">
              <w:rPr>
                <w:lang w:val="en-GB"/>
              </w:rPr>
              <w:t xml:space="preserve">xperience using </w:t>
            </w:r>
            <w:r>
              <w:rPr>
                <w:lang w:val="en-GB"/>
              </w:rPr>
              <w:t>external</w:t>
            </w:r>
            <w:r w:rsidR="003939B3" w:rsidRPr="00E770AD">
              <w:rPr>
                <w:lang w:val="en-GB"/>
              </w:rPr>
              <w:t xml:space="preserve"> API’s</w:t>
            </w:r>
          </w:p>
          <w:p w:rsidR="003939B3" w:rsidRPr="00E770AD" w:rsidRDefault="00ED7D38" w:rsidP="00ED7D38">
            <w:pPr>
              <w:pStyle w:val="ListBullet"/>
              <w:rPr>
                <w:lang w:val="en-GB"/>
              </w:rPr>
            </w:pPr>
            <w:r w:rsidRPr="00E770AD">
              <w:rPr>
                <w:lang w:val="en-GB"/>
              </w:rPr>
              <w:t>Software Experience</w:t>
            </w:r>
          </w:p>
          <w:p w:rsidR="00441AD8" w:rsidRPr="00E770AD" w:rsidRDefault="00441AD8" w:rsidP="00441AD8">
            <w:pPr>
              <w:pStyle w:val="ListBullet"/>
              <w:numPr>
                <w:ilvl w:val="0"/>
                <w:numId w:val="18"/>
              </w:numPr>
              <w:rPr>
                <w:lang w:val="en-GB"/>
              </w:rPr>
            </w:pPr>
            <w:r w:rsidRPr="00E770AD">
              <w:rPr>
                <w:lang w:val="en-GB"/>
              </w:rPr>
              <w:t>Unreal Engine</w:t>
            </w:r>
            <w:r w:rsidR="004221FB">
              <w:rPr>
                <w:lang w:val="en-GB"/>
              </w:rPr>
              <w:t xml:space="preserve"> 4</w:t>
            </w:r>
          </w:p>
          <w:p w:rsidR="00441AD8" w:rsidRPr="00E770AD" w:rsidRDefault="00441AD8" w:rsidP="00441AD8">
            <w:pPr>
              <w:pStyle w:val="ListBullet"/>
              <w:numPr>
                <w:ilvl w:val="0"/>
                <w:numId w:val="18"/>
              </w:numPr>
              <w:rPr>
                <w:lang w:val="en-GB"/>
              </w:rPr>
            </w:pPr>
            <w:r w:rsidRPr="00E770AD">
              <w:rPr>
                <w:lang w:val="en-GB"/>
              </w:rPr>
              <w:t>CryEngine</w:t>
            </w:r>
            <w:r w:rsidR="004221FB">
              <w:rPr>
                <w:lang w:val="en-GB"/>
              </w:rPr>
              <w:t xml:space="preserve"> 3</w:t>
            </w:r>
          </w:p>
          <w:p w:rsidR="00441AD8" w:rsidRPr="00E770AD" w:rsidRDefault="000245E9" w:rsidP="00441AD8">
            <w:pPr>
              <w:pStyle w:val="ListBullet"/>
              <w:numPr>
                <w:ilvl w:val="0"/>
                <w:numId w:val="18"/>
              </w:numPr>
              <w:rPr>
                <w:lang w:val="en-GB"/>
              </w:rPr>
            </w:pPr>
            <w:r w:rsidRPr="00E770AD">
              <w:rPr>
                <w:lang w:val="en-GB"/>
              </w:rPr>
              <w:t>Blueprint visua</w:t>
            </w:r>
            <w:r w:rsidR="004221FB">
              <w:rPr>
                <w:lang w:val="en-GB"/>
              </w:rPr>
              <w:t>l scripting for g</w:t>
            </w:r>
            <w:r w:rsidR="00441AD8" w:rsidRPr="00E770AD">
              <w:rPr>
                <w:lang w:val="en-GB"/>
              </w:rPr>
              <w:t>ame development</w:t>
            </w:r>
          </w:p>
          <w:p w:rsidR="006C49A4" w:rsidRDefault="006C49A4" w:rsidP="00441AD8">
            <w:pPr>
              <w:pStyle w:val="ListBullet"/>
              <w:numPr>
                <w:ilvl w:val="0"/>
                <w:numId w:val="18"/>
              </w:numPr>
              <w:rPr>
                <w:lang w:val="en-GB"/>
              </w:rPr>
            </w:pPr>
            <w:r>
              <w:rPr>
                <w:lang w:val="en-GB"/>
              </w:rPr>
              <w:t>Android Studio</w:t>
            </w:r>
          </w:p>
          <w:p w:rsidR="006C49A4" w:rsidRDefault="00ED7D38" w:rsidP="00441AD8">
            <w:pPr>
              <w:pStyle w:val="ListBullet"/>
              <w:numPr>
                <w:ilvl w:val="0"/>
                <w:numId w:val="18"/>
              </w:numPr>
              <w:rPr>
                <w:lang w:val="en-GB"/>
              </w:rPr>
            </w:pPr>
            <w:r w:rsidRPr="00E770AD">
              <w:rPr>
                <w:lang w:val="en-GB"/>
              </w:rPr>
              <w:t>Autodesk 3ds Max</w:t>
            </w:r>
            <w:r w:rsidR="006C49A4">
              <w:rPr>
                <w:lang w:val="en-GB"/>
              </w:rPr>
              <w:t xml:space="preserve"> 3D Modelling suite</w:t>
            </w:r>
          </w:p>
          <w:p w:rsidR="006C49A4" w:rsidRDefault="00ED7D38" w:rsidP="00441AD8">
            <w:pPr>
              <w:pStyle w:val="ListBullet"/>
              <w:numPr>
                <w:ilvl w:val="0"/>
                <w:numId w:val="18"/>
              </w:numPr>
              <w:rPr>
                <w:lang w:val="en-GB"/>
              </w:rPr>
            </w:pPr>
            <w:r w:rsidRPr="00E770AD">
              <w:rPr>
                <w:lang w:val="en-GB"/>
              </w:rPr>
              <w:t>Windows OS (expert)</w:t>
            </w:r>
          </w:p>
          <w:p w:rsidR="006C49A4" w:rsidRDefault="00DD26E4" w:rsidP="00441AD8">
            <w:pPr>
              <w:pStyle w:val="ListBullet"/>
              <w:numPr>
                <w:ilvl w:val="0"/>
                <w:numId w:val="18"/>
              </w:numPr>
              <w:rPr>
                <w:lang w:val="en-GB"/>
              </w:rPr>
            </w:pPr>
            <w:r w:rsidRPr="00E770AD">
              <w:rPr>
                <w:lang w:val="en-GB"/>
              </w:rPr>
              <w:t>MacOS</w:t>
            </w:r>
            <w:r w:rsidR="006C49A4">
              <w:rPr>
                <w:lang w:val="en-GB"/>
              </w:rPr>
              <w:t xml:space="preserve"> Operating Systems</w:t>
            </w:r>
          </w:p>
          <w:p w:rsidR="006C49A4" w:rsidRDefault="006C49A4" w:rsidP="00441AD8">
            <w:pPr>
              <w:pStyle w:val="ListBullet"/>
              <w:numPr>
                <w:ilvl w:val="0"/>
                <w:numId w:val="18"/>
              </w:numPr>
              <w:rPr>
                <w:lang w:val="en-GB"/>
              </w:rPr>
            </w:pPr>
            <w:r>
              <w:rPr>
                <w:lang w:val="en-GB"/>
              </w:rPr>
              <w:t xml:space="preserve">Some </w:t>
            </w:r>
            <w:r w:rsidR="00ED7D38" w:rsidRPr="00E770AD">
              <w:rPr>
                <w:lang w:val="en-GB"/>
              </w:rPr>
              <w:t xml:space="preserve">Linux based </w:t>
            </w:r>
            <w:r>
              <w:rPr>
                <w:lang w:val="en-GB"/>
              </w:rPr>
              <w:t>Operating Systems</w:t>
            </w:r>
          </w:p>
          <w:p w:rsidR="006C49A4" w:rsidRDefault="00ED7D38" w:rsidP="00441AD8">
            <w:pPr>
              <w:pStyle w:val="ListBullet"/>
              <w:numPr>
                <w:ilvl w:val="0"/>
                <w:numId w:val="18"/>
              </w:numPr>
              <w:rPr>
                <w:lang w:val="en-GB"/>
              </w:rPr>
            </w:pPr>
            <w:r w:rsidRPr="00E770AD">
              <w:rPr>
                <w:lang w:val="en-GB"/>
              </w:rPr>
              <w:t>Microsoft Office</w:t>
            </w:r>
            <w:r w:rsidR="006C49A4">
              <w:rPr>
                <w:lang w:val="en-GB"/>
              </w:rPr>
              <w:t xml:space="preserve"> applications including extended tools </w:t>
            </w:r>
            <w:r w:rsidR="003916DF">
              <w:rPr>
                <w:lang w:val="en-GB"/>
              </w:rPr>
              <w:t>such as</w:t>
            </w:r>
            <w:r w:rsidR="006C49A4">
              <w:rPr>
                <w:lang w:val="en-GB"/>
              </w:rPr>
              <w:t xml:space="preserve"> Visio and Project</w:t>
            </w:r>
          </w:p>
          <w:p w:rsidR="006C49A4" w:rsidRDefault="003939B3" w:rsidP="00441AD8">
            <w:pPr>
              <w:pStyle w:val="ListBullet"/>
              <w:numPr>
                <w:ilvl w:val="0"/>
                <w:numId w:val="18"/>
              </w:numPr>
              <w:rPr>
                <w:lang w:val="en-GB"/>
              </w:rPr>
            </w:pPr>
            <w:r w:rsidRPr="00E770AD">
              <w:rPr>
                <w:lang w:val="en-GB"/>
              </w:rPr>
              <w:t>Apache server website configuration</w:t>
            </w:r>
          </w:p>
          <w:p w:rsidR="006C49A4" w:rsidRPr="004C2A03" w:rsidRDefault="004C2A03" w:rsidP="004C2A03">
            <w:pPr>
              <w:pStyle w:val="ListBullet"/>
              <w:numPr>
                <w:ilvl w:val="0"/>
                <w:numId w:val="18"/>
              </w:numPr>
              <w:rPr>
                <w:lang w:val="en-GB"/>
              </w:rPr>
            </w:pPr>
            <w:r>
              <w:rPr>
                <w:lang w:val="en-GB"/>
              </w:rPr>
              <w:t xml:space="preserve">Experience using </w:t>
            </w:r>
            <w:r w:rsidRPr="00E770AD">
              <w:rPr>
                <w:lang w:val="en-GB"/>
              </w:rPr>
              <w:t>cPanel</w:t>
            </w:r>
            <w:r>
              <w:rPr>
                <w:lang w:val="en-GB"/>
              </w:rPr>
              <w:t xml:space="preserve"> &amp; </w:t>
            </w:r>
            <w:r w:rsidR="0060647A" w:rsidRPr="004C2A03">
              <w:rPr>
                <w:lang w:val="en-GB"/>
              </w:rPr>
              <w:t>phpMyAdmin database management</w:t>
            </w:r>
          </w:p>
          <w:p w:rsidR="006C49A4" w:rsidRDefault="006C49A4" w:rsidP="00441AD8">
            <w:pPr>
              <w:pStyle w:val="ListBullet"/>
              <w:numPr>
                <w:ilvl w:val="0"/>
                <w:numId w:val="18"/>
              </w:numPr>
              <w:rPr>
                <w:lang w:val="en-GB"/>
              </w:rPr>
            </w:pPr>
            <w:r>
              <w:rPr>
                <w:lang w:val="en-GB"/>
              </w:rPr>
              <w:t xml:space="preserve">Experience using business privacy tools such as </w:t>
            </w:r>
            <w:r w:rsidR="000245E9" w:rsidRPr="00E770AD">
              <w:rPr>
                <w:lang w:val="en-GB"/>
              </w:rPr>
              <w:t xml:space="preserve">proxies </w:t>
            </w:r>
            <w:r>
              <w:rPr>
                <w:lang w:val="en-GB"/>
              </w:rPr>
              <w:t xml:space="preserve">&amp; </w:t>
            </w:r>
            <w:r w:rsidR="000245E9" w:rsidRPr="00E770AD">
              <w:rPr>
                <w:lang w:val="en-GB"/>
              </w:rPr>
              <w:t>VPN t</w:t>
            </w:r>
            <w:r w:rsidR="004E4B46" w:rsidRPr="00E770AD">
              <w:rPr>
                <w:lang w:val="en-GB"/>
              </w:rPr>
              <w:t>echnologies</w:t>
            </w:r>
          </w:p>
          <w:p w:rsidR="006C49A4" w:rsidRDefault="006C49A4" w:rsidP="00441AD8">
            <w:pPr>
              <w:pStyle w:val="ListBullet"/>
              <w:numPr>
                <w:ilvl w:val="0"/>
                <w:numId w:val="18"/>
              </w:numPr>
              <w:rPr>
                <w:lang w:val="en-GB"/>
              </w:rPr>
            </w:pPr>
            <w:r>
              <w:rPr>
                <w:lang w:val="en-GB"/>
              </w:rPr>
              <w:t>Adobe Dreamweaver</w:t>
            </w:r>
            <w:r w:rsidR="004C2A03">
              <w:rPr>
                <w:lang w:val="en-GB"/>
              </w:rPr>
              <w:t xml:space="preserve"> &amp; Serif Web Plus website building software packages</w:t>
            </w:r>
          </w:p>
          <w:p w:rsidR="004221FB" w:rsidRPr="004C2A03" w:rsidRDefault="004C2A03" w:rsidP="00AD65A3">
            <w:pPr>
              <w:pStyle w:val="ListBullet"/>
              <w:numPr>
                <w:ilvl w:val="0"/>
                <w:numId w:val="18"/>
              </w:numPr>
              <w:rPr>
                <w:lang w:val="en-GB"/>
              </w:rPr>
            </w:pPr>
            <w:r w:rsidRPr="004C2A03">
              <w:rPr>
                <w:lang w:val="en-GB"/>
              </w:rPr>
              <w:t xml:space="preserve">Communication services such as </w:t>
            </w:r>
            <w:r w:rsidR="006C49A4" w:rsidRPr="004C2A03">
              <w:rPr>
                <w:lang w:val="en-GB"/>
              </w:rPr>
              <w:t>Slack</w:t>
            </w:r>
            <w:r w:rsidRPr="004C2A03">
              <w:rPr>
                <w:lang w:val="en-GB"/>
              </w:rPr>
              <w:t xml:space="preserve">, </w:t>
            </w:r>
            <w:r w:rsidR="00DD26E4" w:rsidRPr="004C2A03">
              <w:rPr>
                <w:lang w:val="en-GB"/>
              </w:rPr>
              <w:t>Skype</w:t>
            </w:r>
            <w:r>
              <w:rPr>
                <w:lang w:val="en-GB"/>
              </w:rPr>
              <w:t xml:space="preserve"> &amp;</w:t>
            </w:r>
            <w:r w:rsidRPr="004C2A03">
              <w:rPr>
                <w:lang w:val="en-GB"/>
              </w:rPr>
              <w:t xml:space="preserve"> </w:t>
            </w:r>
            <w:r w:rsidR="004221FB" w:rsidRPr="004C2A03">
              <w:rPr>
                <w:lang w:val="en-GB"/>
              </w:rPr>
              <w:t>Discord</w:t>
            </w:r>
          </w:p>
          <w:p w:rsidR="006C49A4" w:rsidRPr="004C2A03" w:rsidRDefault="004C2A03" w:rsidP="00AD65A3">
            <w:pPr>
              <w:pStyle w:val="ListBullet"/>
              <w:numPr>
                <w:ilvl w:val="0"/>
                <w:numId w:val="18"/>
              </w:numPr>
              <w:rPr>
                <w:lang w:val="en-GB"/>
              </w:rPr>
            </w:pPr>
            <w:r w:rsidRPr="004C2A03">
              <w:rPr>
                <w:lang w:val="en-GB"/>
              </w:rPr>
              <w:t xml:space="preserve">Version control software including </w:t>
            </w:r>
            <w:r w:rsidR="00DD26E4" w:rsidRPr="004C2A03">
              <w:rPr>
                <w:lang w:val="en-GB"/>
              </w:rPr>
              <w:t>Github</w:t>
            </w:r>
            <w:r>
              <w:rPr>
                <w:lang w:val="en-GB"/>
              </w:rPr>
              <w:t xml:space="preserve"> &amp; </w:t>
            </w:r>
            <w:r w:rsidR="00DD26E4" w:rsidRPr="004C2A03">
              <w:rPr>
                <w:lang w:val="en-GB"/>
              </w:rPr>
              <w:t>Gitlab</w:t>
            </w:r>
          </w:p>
          <w:p w:rsidR="006C49A4" w:rsidRDefault="00BE218A" w:rsidP="00441AD8">
            <w:pPr>
              <w:pStyle w:val="ListBullet"/>
              <w:numPr>
                <w:ilvl w:val="0"/>
                <w:numId w:val="18"/>
              </w:numPr>
              <w:rPr>
                <w:lang w:val="en-GB"/>
              </w:rPr>
            </w:pPr>
            <w:r w:rsidRPr="00E770AD">
              <w:rPr>
                <w:lang w:val="en-GB"/>
              </w:rPr>
              <w:t>Collaboration management</w:t>
            </w:r>
            <w:r w:rsidR="004C2A03">
              <w:rPr>
                <w:lang w:val="en-GB"/>
              </w:rPr>
              <w:t xml:space="preserve"> service</w:t>
            </w:r>
            <w:r w:rsidRPr="00E770AD">
              <w:rPr>
                <w:lang w:val="en-GB"/>
              </w:rPr>
              <w:t xml:space="preserve"> Basecamp</w:t>
            </w:r>
          </w:p>
          <w:p w:rsidR="006C49A4" w:rsidRDefault="004C2A03" w:rsidP="00441AD8">
            <w:pPr>
              <w:pStyle w:val="ListBullet"/>
              <w:numPr>
                <w:ilvl w:val="0"/>
                <w:numId w:val="18"/>
              </w:numPr>
              <w:rPr>
                <w:lang w:val="en-GB"/>
              </w:rPr>
            </w:pPr>
            <w:r>
              <w:rPr>
                <w:lang w:val="en-GB"/>
              </w:rPr>
              <w:t xml:space="preserve">Apple </w:t>
            </w:r>
            <w:r w:rsidR="004E4B46" w:rsidRPr="00E770AD">
              <w:rPr>
                <w:lang w:val="en-GB"/>
              </w:rPr>
              <w:t>K</w:t>
            </w:r>
            <w:r w:rsidR="006C49A4">
              <w:rPr>
                <w:lang w:val="en-GB"/>
              </w:rPr>
              <w:t>eynote</w:t>
            </w:r>
            <w:r>
              <w:rPr>
                <w:lang w:val="en-GB"/>
              </w:rPr>
              <w:t xml:space="preserve"> &amp; Pages</w:t>
            </w:r>
          </w:p>
          <w:p w:rsidR="004221FB" w:rsidRDefault="004221FB" w:rsidP="00441AD8">
            <w:pPr>
              <w:pStyle w:val="ListBullet"/>
              <w:numPr>
                <w:ilvl w:val="0"/>
                <w:numId w:val="18"/>
              </w:numPr>
              <w:rPr>
                <w:lang w:val="en-GB"/>
              </w:rPr>
            </w:pPr>
            <w:r>
              <w:rPr>
                <w:lang w:val="en-GB"/>
              </w:rPr>
              <w:t>A wide range of IDE’s such as Visual Studio, PyCharm &amp; Eclipse</w:t>
            </w:r>
          </w:p>
          <w:p w:rsidR="006C49A4" w:rsidRDefault="004E4B46" w:rsidP="00441AD8">
            <w:pPr>
              <w:pStyle w:val="ListBullet"/>
              <w:numPr>
                <w:ilvl w:val="0"/>
                <w:numId w:val="18"/>
              </w:numPr>
              <w:rPr>
                <w:lang w:val="en-GB"/>
              </w:rPr>
            </w:pPr>
            <w:r w:rsidRPr="00E770AD">
              <w:rPr>
                <w:lang w:val="en-GB"/>
              </w:rPr>
              <w:t>Virtual Machine technologies including Oracle VirtualBox &amp; Parallel</w:t>
            </w:r>
            <w:r w:rsidR="006C49A4">
              <w:rPr>
                <w:lang w:val="en-GB"/>
              </w:rPr>
              <w:t>s</w:t>
            </w:r>
          </w:p>
          <w:p w:rsidR="00ED7D38" w:rsidRDefault="006C49A4" w:rsidP="00441AD8">
            <w:pPr>
              <w:pStyle w:val="ListBullet"/>
              <w:numPr>
                <w:ilvl w:val="0"/>
                <w:numId w:val="18"/>
              </w:numPr>
              <w:rPr>
                <w:lang w:val="en-GB"/>
              </w:rPr>
            </w:pPr>
            <w:r>
              <w:rPr>
                <w:lang w:val="en-GB"/>
              </w:rPr>
              <w:t>R</w:t>
            </w:r>
            <w:r w:rsidR="004E4B46" w:rsidRPr="00E770AD">
              <w:rPr>
                <w:lang w:val="en-GB"/>
              </w:rPr>
              <w:t>emote control software such as TeamViewer &amp; VNC services</w:t>
            </w:r>
          </w:p>
          <w:p w:rsidR="004221FB" w:rsidRPr="00E770AD" w:rsidRDefault="004221FB" w:rsidP="00441AD8">
            <w:pPr>
              <w:pStyle w:val="ListBullet"/>
              <w:numPr>
                <w:ilvl w:val="0"/>
                <w:numId w:val="18"/>
              </w:numPr>
              <w:rPr>
                <w:lang w:val="en-GB"/>
              </w:rPr>
            </w:pPr>
            <w:r>
              <w:rPr>
                <w:lang w:val="en-GB"/>
              </w:rPr>
              <w:t>A wide range of cloud storage solutions such as Backblaze and Gdrive</w:t>
            </w:r>
          </w:p>
          <w:p w:rsidR="003939B3" w:rsidRPr="00E770AD" w:rsidRDefault="00AF3A79" w:rsidP="003939B3">
            <w:pPr>
              <w:pStyle w:val="ListBullet"/>
              <w:rPr>
                <w:lang w:val="en-GB"/>
              </w:rPr>
            </w:pPr>
            <w:r>
              <w:rPr>
                <w:lang w:val="en-GB"/>
              </w:rPr>
              <w:t>Other technical Experience</w:t>
            </w:r>
          </w:p>
          <w:p w:rsidR="00441AD8" w:rsidRPr="00E770AD" w:rsidRDefault="00441AD8" w:rsidP="00441AD8">
            <w:pPr>
              <w:pStyle w:val="ListBullet"/>
              <w:numPr>
                <w:ilvl w:val="0"/>
                <w:numId w:val="17"/>
              </w:numPr>
              <w:rPr>
                <w:lang w:val="en-GB"/>
              </w:rPr>
            </w:pPr>
            <w:r w:rsidRPr="00E770AD">
              <w:rPr>
                <w:lang w:val="en-GB"/>
              </w:rPr>
              <w:t>Capable of f</w:t>
            </w:r>
            <w:r w:rsidR="000B211F" w:rsidRPr="00E770AD">
              <w:rPr>
                <w:lang w:val="en-GB"/>
              </w:rPr>
              <w:t>ollow</w:t>
            </w:r>
            <w:r w:rsidRPr="00E770AD">
              <w:rPr>
                <w:lang w:val="en-GB"/>
              </w:rPr>
              <w:t>ing</w:t>
            </w:r>
            <w:r w:rsidR="000B211F" w:rsidRPr="00E770AD">
              <w:rPr>
                <w:lang w:val="en-GB"/>
              </w:rPr>
              <w:t xml:space="preserve"> various</w:t>
            </w:r>
            <w:r w:rsidRPr="00E770AD">
              <w:rPr>
                <w:lang w:val="en-GB"/>
              </w:rPr>
              <w:t xml:space="preserve"> development methodologies </w:t>
            </w:r>
            <w:r w:rsidR="000B211F" w:rsidRPr="00E770AD">
              <w:rPr>
                <w:lang w:val="en-GB"/>
              </w:rPr>
              <w:t>including SCRUM and waterfall</w:t>
            </w:r>
            <w:r w:rsidRPr="00E770AD">
              <w:rPr>
                <w:lang w:val="en-GB"/>
              </w:rPr>
              <w:t xml:space="preserve"> development lifecycles </w:t>
            </w:r>
            <w:r w:rsidR="003939B3" w:rsidRPr="00E770AD">
              <w:rPr>
                <w:lang w:val="en-GB"/>
              </w:rPr>
              <w:t>Video encoding</w:t>
            </w:r>
            <w:r w:rsidR="000245E9" w:rsidRPr="00E770AD">
              <w:rPr>
                <w:lang w:val="en-GB"/>
              </w:rPr>
              <w:t xml:space="preserve"> technologies</w:t>
            </w:r>
          </w:p>
          <w:p w:rsidR="00441AD8" w:rsidRPr="00E770AD" w:rsidRDefault="003939B3" w:rsidP="00441AD8">
            <w:pPr>
              <w:pStyle w:val="ListBullet"/>
              <w:numPr>
                <w:ilvl w:val="0"/>
                <w:numId w:val="17"/>
              </w:numPr>
              <w:rPr>
                <w:lang w:val="en-GB"/>
              </w:rPr>
            </w:pPr>
            <w:r w:rsidRPr="00E770AD">
              <w:rPr>
                <w:lang w:val="en-GB"/>
              </w:rPr>
              <w:t>Requirement/bug testing software</w:t>
            </w:r>
            <w:r w:rsidR="00441AD8" w:rsidRPr="00E770AD">
              <w:rPr>
                <w:lang w:val="en-GB"/>
              </w:rPr>
              <w:t xml:space="preserve"> such as black/white box testing</w:t>
            </w:r>
          </w:p>
          <w:p w:rsidR="00441AD8" w:rsidRPr="00E770AD" w:rsidRDefault="0060647A" w:rsidP="00441AD8">
            <w:pPr>
              <w:pStyle w:val="ListBullet"/>
              <w:numPr>
                <w:ilvl w:val="0"/>
                <w:numId w:val="17"/>
              </w:numPr>
              <w:rPr>
                <w:lang w:val="en-GB"/>
              </w:rPr>
            </w:pPr>
            <w:r w:rsidRPr="00E770AD">
              <w:rPr>
                <w:lang w:val="en-GB"/>
              </w:rPr>
              <w:t xml:space="preserve">Experience managing various web forum </w:t>
            </w:r>
            <w:r w:rsidR="008B75B6" w:rsidRPr="00E770AD">
              <w:rPr>
                <w:lang w:val="en-GB"/>
              </w:rPr>
              <w:t>systems</w:t>
            </w:r>
          </w:p>
          <w:p w:rsidR="00441AD8" w:rsidRPr="00E770AD" w:rsidRDefault="000245E9" w:rsidP="00441AD8">
            <w:pPr>
              <w:pStyle w:val="ListBullet"/>
              <w:numPr>
                <w:ilvl w:val="0"/>
                <w:numId w:val="17"/>
              </w:numPr>
              <w:rPr>
                <w:lang w:val="en-GB"/>
              </w:rPr>
            </w:pPr>
            <w:r w:rsidRPr="00E770AD">
              <w:rPr>
                <w:lang w:val="en-GB"/>
              </w:rPr>
              <w:t>Hardware construction for bo</w:t>
            </w:r>
            <w:r w:rsidR="00441AD8" w:rsidRPr="00E770AD">
              <w:rPr>
                <w:lang w:val="en-GB"/>
              </w:rPr>
              <w:t>th desktop and server equipment</w:t>
            </w:r>
          </w:p>
          <w:p w:rsidR="00441AD8" w:rsidRPr="00E770AD" w:rsidRDefault="000245E9" w:rsidP="00441AD8">
            <w:pPr>
              <w:pStyle w:val="ListBullet"/>
              <w:numPr>
                <w:ilvl w:val="0"/>
                <w:numId w:val="17"/>
              </w:numPr>
              <w:rPr>
                <w:lang w:val="en-GB"/>
              </w:rPr>
            </w:pPr>
            <w:r w:rsidRPr="00E770AD">
              <w:rPr>
                <w:lang w:val="en-GB"/>
              </w:rPr>
              <w:t>Networking experience primarily for server configurations</w:t>
            </w:r>
          </w:p>
          <w:p w:rsidR="00441AD8" w:rsidRPr="00E770AD" w:rsidRDefault="00441AD8" w:rsidP="00441AD8">
            <w:pPr>
              <w:pStyle w:val="ListBullet"/>
              <w:numPr>
                <w:ilvl w:val="0"/>
                <w:numId w:val="17"/>
              </w:numPr>
              <w:rPr>
                <w:lang w:val="en-GB"/>
              </w:rPr>
            </w:pPr>
            <w:r w:rsidRPr="00E770AD">
              <w:rPr>
                <w:lang w:val="en-GB"/>
              </w:rPr>
              <w:t>E</w:t>
            </w:r>
            <w:r w:rsidR="000245E9" w:rsidRPr="00E770AD">
              <w:rPr>
                <w:lang w:val="en-GB"/>
              </w:rPr>
              <w:t>xperience with audio/</w:t>
            </w:r>
            <w:r w:rsidRPr="00E770AD">
              <w:rPr>
                <w:lang w:val="en-GB"/>
              </w:rPr>
              <w:t>visual multimedia manipulation</w:t>
            </w:r>
          </w:p>
          <w:p w:rsidR="00441AD8" w:rsidRPr="00E770AD" w:rsidRDefault="00441AD8" w:rsidP="00441AD8">
            <w:pPr>
              <w:pStyle w:val="ListBullet"/>
              <w:numPr>
                <w:ilvl w:val="0"/>
                <w:numId w:val="17"/>
              </w:numPr>
              <w:rPr>
                <w:lang w:val="en-GB"/>
              </w:rPr>
            </w:pPr>
            <w:r w:rsidRPr="00E770AD">
              <w:rPr>
                <w:lang w:val="en-GB"/>
              </w:rPr>
              <w:t>Experience with V</w:t>
            </w:r>
            <w:r w:rsidR="00DD26E4" w:rsidRPr="00E770AD">
              <w:rPr>
                <w:lang w:val="en-GB"/>
              </w:rPr>
              <w:t>ideo editing</w:t>
            </w:r>
            <w:r w:rsidRPr="00E770AD">
              <w:rPr>
                <w:lang w:val="en-GB"/>
              </w:rPr>
              <w:t xml:space="preserve"> such as creating trailers for video games</w:t>
            </w:r>
          </w:p>
          <w:p w:rsidR="00441AD8" w:rsidRPr="00E770AD" w:rsidRDefault="00441AD8" w:rsidP="00441AD8">
            <w:pPr>
              <w:pStyle w:val="ListBullet"/>
              <w:numPr>
                <w:ilvl w:val="0"/>
                <w:numId w:val="17"/>
              </w:numPr>
              <w:rPr>
                <w:lang w:val="en-GB"/>
              </w:rPr>
            </w:pPr>
            <w:r w:rsidRPr="00E770AD">
              <w:rPr>
                <w:lang w:val="en-GB"/>
              </w:rPr>
              <w:t>E</w:t>
            </w:r>
            <w:r w:rsidR="000245E9" w:rsidRPr="00E770AD">
              <w:rPr>
                <w:lang w:val="en-GB"/>
              </w:rPr>
              <w:t>xperience using a wide range of network transfer protocols</w:t>
            </w:r>
            <w:r w:rsidR="00DD26E4" w:rsidRPr="00E770AD">
              <w:rPr>
                <w:lang w:val="en-GB"/>
              </w:rPr>
              <w:t xml:space="preserve"> such as FTP and SSH</w:t>
            </w:r>
          </w:p>
          <w:p w:rsidR="003939B3" w:rsidRDefault="00441AD8" w:rsidP="00441AD8">
            <w:pPr>
              <w:pStyle w:val="ListBullet"/>
              <w:numPr>
                <w:ilvl w:val="0"/>
                <w:numId w:val="17"/>
              </w:numPr>
              <w:rPr>
                <w:lang w:val="en-GB"/>
              </w:rPr>
            </w:pPr>
            <w:r w:rsidRPr="00E770AD">
              <w:rPr>
                <w:lang w:val="en-GB"/>
              </w:rPr>
              <w:t>Team resource management such as the management of time and requirements</w:t>
            </w:r>
          </w:p>
          <w:p w:rsidR="006C49A4" w:rsidRPr="00E770AD" w:rsidRDefault="006C49A4" w:rsidP="00441AD8">
            <w:pPr>
              <w:pStyle w:val="ListBullet"/>
              <w:numPr>
                <w:ilvl w:val="0"/>
                <w:numId w:val="17"/>
              </w:numPr>
              <w:rPr>
                <w:lang w:val="en-GB"/>
              </w:rPr>
            </w:pPr>
            <w:r>
              <w:rPr>
                <w:lang w:val="en-GB"/>
              </w:rPr>
              <w:t>Data visualisation, changing sales numbers and percentages into visual graphs</w:t>
            </w:r>
          </w:p>
          <w:p w:rsidR="00BE218A" w:rsidRPr="00E770AD" w:rsidRDefault="00BE218A" w:rsidP="004E4B46">
            <w:pPr>
              <w:pStyle w:val="ListBullet"/>
              <w:numPr>
                <w:ilvl w:val="0"/>
                <w:numId w:val="0"/>
              </w:numPr>
              <w:ind w:left="504" w:hanging="360"/>
              <w:rPr>
                <w:lang w:val="en-GB"/>
              </w:rPr>
            </w:pPr>
          </w:p>
          <w:p w:rsidR="004E4B46" w:rsidRPr="00E770AD" w:rsidRDefault="004E4B46" w:rsidP="00257543">
            <w:pPr>
              <w:pStyle w:val="Heading2"/>
              <w:rPr>
                <w:lang w:val="en-GB"/>
              </w:rPr>
            </w:pPr>
            <w:r w:rsidRPr="00E770AD">
              <w:rPr>
                <w:lang w:val="en-GB"/>
              </w:rPr>
              <w:t>C</w:t>
            </w:r>
            <w:r w:rsidR="003916DF">
              <w:rPr>
                <w:lang w:val="en-GB"/>
              </w:rPr>
              <w:t>reative</w:t>
            </w:r>
          </w:p>
          <w:p w:rsidR="00D16769" w:rsidRPr="00E770AD" w:rsidRDefault="004E4B46" w:rsidP="00D16769">
            <w:pPr>
              <w:pStyle w:val="ListBullet"/>
              <w:rPr>
                <w:lang w:val="en-GB"/>
              </w:rPr>
            </w:pPr>
            <w:r w:rsidRPr="00E770AD">
              <w:rPr>
                <w:lang w:val="en-GB"/>
              </w:rPr>
              <w:t>Creative Experience</w:t>
            </w:r>
          </w:p>
          <w:p w:rsidR="004E4B46" w:rsidRPr="00E770AD" w:rsidRDefault="00441AD8" w:rsidP="00441AD8">
            <w:pPr>
              <w:pStyle w:val="ListBullet"/>
              <w:numPr>
                <w:ilvl w:val="0"/>
                <w:numId w:val="16"/>
              </w:numPr>
              <w:rPr>
                <w:lang w:val="en-GB"/>
              </w:rPr>
            </w:pPr>
            <w:r w:rsidRPr="00E770AD">
              <w:rPr>
                <w:lang w:val="en-GB"/>
              </w:rPr>
              <w:t xml:space="preserve">2D UI/UX Design - </w:t>
            </w:r>
            <w:r w:rsidR="00257543" w:rsidRPr="00E770AD">
              <w:rPr>
                <w:lang w:val="en-GB"/>
              </w:rPr>
              <w:t>The majority of</w:t>
            </w:r>
            <w:r w:rsidR="00D16769" w:rsidRPr="00E770AD">
              <w:rPr>
                <w:lang w:val="en-GB"/>
              </w:rPr>
              <w:t xml:space="preserve"> projects I have had involvement in have </w:t>
            </w:r>
            <w:r w:rsidR="00257543" w:rsidRPr="00E770AD">
              <w:rPr>
                <w:lang w:val="en-GB"/>
              </w:rPr>
              <w:t xml:space="preserve">prior planning not only </w:t>
            </w:r>
            <w:r w:rsidR="00D16769" w:rsidRPr="00E770AD">
              <w:rPr>
                <w:lang w:val="en-GB"/>
              </w:rPr>
              <w:t xml:space="preserve">from a </w:t>
            </w:r>
            <w:r w:rsidR="000B211F" w:rsidRPr="00E770AD">
              <w:rPr>
                <w:lang w:val="en-GB"/>
              </w:rPr>
              <w:t xml:space="preserve">functional </w:t>
            </w:r>
            <w:r w:rsidR="00D16769" w:rsidRPr="00E770AD">
              <w:rPr>
                <w:lang w:val="en-GB"/>
              </w:rPr>
              <w:t xml:space="preserve">point of view but also </w:t>
            </w:r>
            <w:r w:rsidR="00257543" w:rsidRPr="00E770AD">
              <w:rPr>
                <w:lang w:val="en-GB"/>
              </w:rPr>
              <w:t xml:space="preserve">the user interfaces </w:t>
            </w:r>
            <w:r w:rsidR="00D16769" w:rsidRPr="00E770AD">
              <w:rPr>
                <w:lang w:val="en-GB"/>
              </w:rPr>
              <w:t>and user experience</w:t>
            </w:r>
            <w:r w:rsidR="00257543" w:rsidRPr="00E770AD">
              <w:rPr>
                <w:lang w:val="en-GB"/>
              </w:rPr>
              <w:t xml:space="preserve"> has been considered</w:t>
            </w:r>
            <w:r w:rsidR="000B211F" w:rsidRPr="00E770AD">
              <w:rPr>
                <w:lang w:val="en-GB"/>
              </w:rPr>
              <w:t xml:space="preserve">. </w:t>
            </w:r>
            <w:r w:rsidR="00257543" w:rsidRPr="00E770AD">
              <w:rPr>
                <w:lang w:val="en-GB"/>
              </w:rPr>
              <w:t>T</w:t>
            </w:r>
            <w:r w:rsidR="00AD65A3">
              <w:rPr>
                <w:lang w:val="en-GB"/>
              </w:rPr>
              <w:t xml:space="preserve">his is mostly self-taught as </w:t>
            </w:r>
            <w:r w:rsidR="000B211F" w:rsidRPr="00E770AD">
              <w:rPr>
                <w:lang w:val="en-GB"/>
              </w:rPr>
              <w:t>I find it important to make that software not only works but looks good</w:t>
            </w:r>
            <w:r w:rsidR="00257543" w:rsidRPr="00E770AD">
              <w:rPr>
                <w:lang w:val="en-GB"/>
              </w:rPr>
              <w:t xml:space="preserve"> to the end user</w:t>
            </w:r>
            <w:r w:rsidR="000B211F" w:rsidRPr="00E770AD">
              <w:rPr>
                <w:lang w:val="en-GB"/>
              </w:rPr>
              <w:t>.</w:t>
            </w:r>
          </w:p>
          <w:p w:rsidR="000B211F" w:rsidRPr="00E770AD" w:rsidRDefault="000B211F" w:rsidP="00441AD8">
            <w:pPr>
              <w:pStyle w:val="ListBullet"/>
              <w:numPr>
                <w:ilvl w:val="0"/>
                <w:numId w:val="16"/>
              </w:numPr>
              <w:rPr>
                <w:lang w:val="en-GB"/>
              </w:rPr>
            </w:pPr>
            <w:r w:rsidRPr="00E770AD">
              <w:rPr>
                <w:lang w:val="en-GB"/>
              </w:rPr>
              <w:lastRenderedPageBreak/>
              <w:t xml:space="preserve">When a client </w:t>
            </w:r>
            <w:r w:rsidR="00AD65A3">
              <w:rPr>
                <w:lang w:val="en-GB"/>
              </w:rPr>
              <w:t>is not</w:t>
            </w:r>
            <w:r w:rsidRPr="00E770AD">
              <w:rPr>
                <w:lang w:val="en-GB"/>
              </w:rPr>
              <w:t xml:space="preserve"> able to produce a design vision for their product, I have previously offered to shape </w:t>
            </w:r>
            <w:r w:rsidR="00257543" w:rsidRPr="00E770AD">
              <w:rPr>
                <w:lang w:val="en-GB"/>
              </w:rPr>
              <w:t xml:space="preserve">their </w:t>
            </w:r>
            <w:r w:rsidRPr="00E770AD">
              <w:rPr>
                <w:lang w:val="en-GB"/>
              </w:rPr>
              <w:t xml:space="preserve">vision </w:t>
            </w:r>
            <w:r w:rsidR="00257543" w:rsidRPr="00E770AD">
              <w:rPr>
                <w:lang w:val="en-GB"/>
              </w:rPr>
              <w:t xml:space="preserve">by offering choice </w:t>
            </w:r>
            <w:r w:rsidRPr="00E770AD">
              <w:rPr>
                <w:lang w:val="en-GB"/>
              </w:rPr>
              <w:t xml:space="preserve">and </w:t>
            </w:r>
            <w:r w:rsidR="00257543" w:rsidRPr="00E770AD">
              <w:rPr>
                <w:lang w:val="en-GB"/>
              </w:rPr>
              <w:t xml:space="preserve">figuring </w:t>
            </w:r>
            <w:r w:rsidRPr="00E770AD">
              <w:rPr>
                <w:lang w:val="en-GB"/>
              </w:rPr>
              <w:t>out what catches their eye.</w:t>
            </w:r>
          </w:p>
          <w:p w:rsidR="00162D96" w:rsidRPr="004D5ACB" w:rsidRDefault="00AD65A3" w:rsidP="004D5ACB">
            <w:pPr>
              <w:pStyle w:val="ListBullet"/>
              <w:numPr>
                <w:ilvl w:val="0"/>
                <w:numId w:val="16"/>
              </w:numPr>
              <w:rPr>
                <w:lang w:val="en-GB"/>
              </w:rPr>
            </w:pPr>
            <w:r>
              <w:rPr>
                <w:lang w:val="en-GB"/>
              </w:rPr>
              <w:t>I h</w:t>
            </w:r>
            <w:r w:rsidR="000B211F" w:rsidRPr="00E770AD">
              <w:rPr>
                <w:lang w:val="en-GB"/>
              </w:rPr>
              <w:t xml:space="preserve">ave some educational experience working in </w:t>
            </w:r>
            <w:r w:rsidR="00441AD8" w:rsidRPr="00E770AD">
              <w:rPr>
                <w:lang w:val="en-GB"/>
              </w:rPr>
              <w:t>g</w:t>
            </w:r>
            <w:r w:rsidR="000B211F" w:rsidRPr="00E770AD">
              <w:rPr>
                <w:lang w:val="en-GB"/>
              </w:rPr>
              <w:t xml:space="preserve">ame </w:t>
            </w:r>
            <w:r w:rsidR="00441AD8" w:rsidRPr="00E770AD">
              <w:rPr>
                <w:lang w:val="en-GB"/>
              </w:rPr>
              <w:t>d</w:t>
            </w:r>
            <w:r w:rsidR="000B211F" w:rsidRPr="00E770AD">
              <w:rPr>
                <w:lang w:val="en-GB"/>
              </w:rPr>
              <w:t xml:space="preserve">esign </w:t>
            </w:r>
            <w:r w:rsidR="00441AD8" w:rsidRPr="00E770AD">
              <w:rPr>
                <w:lang w:val="en-GB"/>
              </w:rPr>
              <w:t xml:space="preserve">where concepts have been expanded on and </w:t>
            </w:r>
            <w:r w:rsidR="00257543" w:rsidRPr="00E770AD">
              <w:rPr>
                <w:lang w:val="en-GB"/>
              </w:rPr>
              <w:t xml:space="preserve">graphical </w:t>
            </w:r>
            <w:r w:rsidR="00441AD8" w:rsidRPr="00E770AD">
              <w:rPr>
                <w:lang w:val="en-GB"/>
              </w:rPr>
              <w:t xml:space="preserve">storyboards </w:t>
            </w:r>
            <w:r w:rsidR="00257543" w:rsidRPr="00E770AD">
              <w:rPr>
                <w:lang w:val="en-GB"/>
              </w:rPr>
              <w:t xml:space="preserve">have been developed as </w:t>
            </w:r>
            <w:r w:rsidR="00441AD8" w:rsidRPr="00E770AD">
              <w:rPr>
                <w:lang w:val="en-GB"/>
              </w:rPr>
              <w:t xml:space="preserve">visual </w:t>
            </w:r>
            <w:r w:rsidR="00257543" w:rsidRPr="00E770AD">
              <w:rPr>
                <w:lang w:val="en-GB"/>
              </w:rPr>
              <w:t xml:space="preserve">representations </w:t>
            </w:r>
            <w:r w:rsidR="00441AD8" w:rsidRPr="00E770AD">
              <w:rPr>
                <w:lang w:val="en-GB"/>
              </w:rPr>
              <w:t xml:space="preserve">for developers to refer </w:t>
            </w:r>
            <w:r w:rsidR="00257543" w:rsidRPr="00E770AD">
              <w:rPr>
                <w:lang w:val="en-GB"/>
              </w:rPr>
              <w:t xml:space="preserve">back </w:t>
            </w:r>
            <w:r w:rsidR="00441AD8" w:rsidRPr="00E770AD">
              <w:rPr>
                <w:lang w:val="en-GB"/>
              </w:rPr>
              <w:t>to.</w:t>
            </w:r>
          </w:p>
          <w:p w:rsidR="004E4B46" w:rsidRPr="00E770AD" w:rsidRDefault="004E4B46" w:rsidP="004E4B46">
            <w:pPr>
              <w:pStyle w:val="ListBullet"/>
              <w:rPr>
                <w:lang w:val="en-GB"/>
              </w:rPr>
            </w:pPr>
            <w:r w:rsidRPr="00E770AD">
              <w:rPr>
                <w:lang w:val="en-GB"/>
              </w:rPr>
              <w:t>Related Software Experience</w:t>
            </w:r>
          </w:p>
          <w:p w:rsidR="00257543" w:rsidRPr="00E770AD" w:rsidRDefault="00D16769" w:rsidP="00257543">
            <w:pPr>
              <w:pStyle w:val="ListBullet"/>
              <w:numPr>
                <w:ilvl w:val="0"/>
                <w:numId w:val="16"/>
              </w:numPr>
              <w:rPr>
                <w:lang w:val="en-GB"/>
              </w:rPr>
            </w:pPr>
            <w:r w:rsidRPr="00E770AD">
              <w:rPr>
                <w:lang w:val="en-GB"/>
              </w:rPr>
              <w:t>Adobe P</w:t>
            </w:r>
            <w:r w:rsidR="00257543" w:rsidRPr="00E770AD">
              <w:rPr>
                <w:lang w:val="en-GB"/>
              </w:rPr>
              <w:t>hotoshop</w:t>
            </w:r>
          </w:p>
          <w:p w:rsidR="00257543" w:rsidRPr="00E770AD" w:rsidRDefault="00D16769" w:rsidP="00257543">
            <w:pPr>
              <w:pStyle w:val="ListBullet"/>
              <w:numPr>
                <w:ilvl w:val="0"/>
                <w:numId w:val="16"/>
              </w:numPr>
              <w:rPr>
                <w:lang w:val="en-GB"/>
              </w:rPr>
            </w:pPr>
            <w:r w:rsidRPr="00E770AD">
              <w:rPr>
                <w:lang w:val="en-GB"/>
              </w:rPr>
              <w:t>Serif Graphical Suites such as DrawPlus, PhotoPlus &amp; Afinity</w:t>
            </w:r>
          </w:p>
          <w:p w:rsidR="00257543" w:rsidRDefault="00257543" w:rsidP="00257543">
            <w:pPr>
              <w:pStyle w:val="ListBullet"/>
              <w:numPr>
                <w:ilvl w:val="0"/>
                <w:numId w:val="16"/>
              </w:numPr>
              <w:rPr>
                <w:lang w:val="en-GB"/>
              </w:rPr>
            </w:pPr>
            <w:r w:rsidRPr="00E770AD">
              <w:rPr>
                <w:lang w:val="en-GB"/>
              </w:rPr>
              <w:t>D</w:t>
            </w:r>
            <w:r w:rsidR="00D16769" w:rsidRPr="00E770AD">
              <w:rPr>
                <w:lang w:val="en-GB"/>
              </w:rPr>
              <w:t>igital illustration via Procreate (iPad tablet digital artwork)</w:t>
            </w:r>
          </w:p>
          <w:p w:rsidR="006C49A4" w:rsidRPr="00E770AD" w:rsidRDefault="006C49A4" w:rsidP="00257543">
            <w:pPr>
              <w:pStyle w:val="ListBullet"/>
              <w:numPr>
                <w:ilvl w:val="0"/>
                <w:numId w:val="16"/>
              </w:numPr>
              <w:rPr>
                <w:lang w:val="en-GB"/>
              </w:rPr>
            </w:pPr>
            <w:r w:rsidRPr="00E770AD">
              <w:rPr>
                <w:lang w:val="en-GB"/>
              </w:rPr>
              <w:t>Adobe Premier Pro</w:t>
            </w:r>
          </w:p>
          <w:p w:rsidR="004E4B46" w:rsidRPr="00E770AD" w:rsidRDefault="00AD65A3" w:rsidP="00257543">
            <w:pPr>
              <w:pStyle w:val="ListBullet"/>
              <w:numPr>
                <w:ilvl w:val="0"/>
                <w:numId w:val="16"/>
              </w:numPr>
              <w:rPr>
                <w:lang w:val="en-GB"/>
              </w:rPr>
            </w:pPr>
            <w:r>
              <w:rPr>
                <w:lang w:val="en-GB"/>
              </w:rPr>
              <w:t>I h</w:t>
            </w:r>
            <w:r w:rsidR="00257543" w:rsidRPr="00E770AD">
              <w:rPr>
                <w:lang w:val="en-GB"/>
              </w:rPr>
              <w:t>ave an u</w:t>
            </w:r>
            <w:r w:rsidR="00D16769" w:rsidRPr="00E770AD">
              <w:rPr>
                <w:lang w:val="en-GB"/>
              </w:rPr>
              <w:t>nderstanding of audio production suites such as FL Studio and Audacity</w:t>
            </w:r>
          </w:p>
          <w:p w:rsidR="00D16769" w:rsidRPr="00E770AD" w:rsidRDefault="00D16769" w:rsidP="00D16769">
            <w:pPr>
              <w:pStyle w:val="ListBullet"/>
              <w:numPr>
                <w:ilvl w:val="0"/>
                <w:numId w:val="0"/>
              </w:numPr>
              <w:rPr>
                <w:lang w:val="en-GB"/>
              </w:rPr>
            </w:pPr>
          </w:p>
          <w:p w:rsidR="0060647A" w:rsidRPr="00E770AD" w:rsidRDefault="0060647A" w:rsidP="00257543">
            <w:pPr>
              <w:pStyle w:val="Heading2"/>
              <w:rPr>
                <w:lang w:val="en-GB"/>
              </w:rPr>
            </w:pPr>
            <w:r w:rsidRPr="00E770AD">
              <w:rPr>
                <w:lang w:val="en-GB"/>
              </w:rPr>
              <w:t>Management</w:t>
            </w:r>
            <w:r w:rsidR="00BE218A" w:rsidRPr="00E770AD">
              <w:rPr>
                <w:lang w:val="en-GB"/>
              </w:rPr>
              <w:t xml:space="preserve"> &amp; Leadership</w:t>
            </w:r>
          </w:p>
          <w:p w:rsidR="0060647A" w:rsidRPr="00E770AD" w:rsidRDefault="0060647A" w:rsidP="0060647A">
            <w:pPr>
              <w:pStyle w:val="ListBullet"/>
              <w:rPr>
                <w:lang w:val="en-GB"/>
              </w:rPr>
            </w:pPr>
            <w:r w:rsidRPr="00E770AD">
              <w:rPr>
                <w:lang w:val="en-GB"/>
              </w:rPr>
              <w:t xml:space="preserve">Responsible for over 50 students </w:t>
            </w:r>
            <w:r w:rsidR="00244F3F" w:rsidRPr="00E770AD">
              <w:rPr>
                <w:lang w:val="en-GB"/>
              </w:rPr>
              <w:t xml:space="preserve">as On-site staff Warden </w:t>
            </w:r>
            <w:r w:rsidRPr="00E770AD">
              <w:rPr>
                <w:lang w:val="en-GB"/>
              </w:rPr>
              <w:t xml:space="preserve">during </w:t>
            </w:r>
            <w:r w:rsidR="00244F3F" w:rsidRPr="00E770AD">
              <w:rPr>
                <w:lang w:val="en-GB"/>
              </w:rPr>
              <w:t>my HND studies at Boston College. During this time I maintained close communication with other Boston College staff, dealt with numerous arising issues and followed expected disciplinary procedures with problematic students. At times I also arranged clubs to keep students entertained.</w:t>
            </w:r>
          </w:p>
          <w:p w:rsidR="00244F3F" w:rsidRPr="00E770AD" w:rsidRDefault="00244F3F" w:rsidP="0060647A">
            <w:pPr>
              <w:pStyle w:val="ListBullet"/>
              <w:rPr>
                <w:lang w:val="en-GB"/>
              </w:rPr>
            </w:pPr>
            <w:r w:rsidRPr="00E770AD">
              <w:rPr>
                <w:lang w:val="en-GB"/>
              </w:rPr>
              <w:t>Held a team leader position for a group of 8</w:t>
            </w:r>
            <w:r w:rsidR="00AD65A3">
              <w:rPr>
                <w:lang w:val="en-GB"/>
              </w:rPr>
              <w:t xml:space="preserve"> members</w:t>
            </w:r>
            <w:r w:rsidRPr="00E770AD">
              <w:rPr>
                <w:lang w:val="en-GB"/>
              </w:rPr>
              <w:t xml:space="preserve"> developing an interactive open day website solution for the University of Wolverhampton.</w:t>
            </w:r>
            <w:r w:rsidR="00AD65A3">
              <w:rPr>
                <w:lang w:val="en-GB"/>
              </w:rPr>
              <w:t xml:space="preserve"> I r</w:t>
            </w:r>
            <w:r w:rsidRPr="00E770AD">
              <w:rPr>
                <w:lang w:val="en-GB"/>
              </w:rPr>
              <w:t xml:space="preserve">eceived </w:t>
            </w:r>
            <w:r w:rsidR="00AD65A3">
              <w:rPr>
                <w:lang w:val="en-GB"/>
              </w:rPr>
              <w:t xml:space="preserve">a high </w:t>
            </w:r>
            <w:r w:rsidRPr="00E770AD">
              <w:rPr>
                <w:lang w:val="en-GB"/>
              </w:rPr>
              <w:t xml:space="preserve">grade </w:t>
            </w:r>
            <w:r w:rsidR="00AD65A3">
              <w:rPr>
                <w:lang w:val="en-GB"/>
              </w:rPr>
              <w:t xml:space="preserve">of </w:t>
            </w:r>
            <w:r w:rsidR="008B75B6" w:rsidRPr="00E770AD">
              <w:rPr>
                <w:lang w:val="en-GB"/>
              </w:rPr>
              <w:t xml:space="preserve">91% </w:t>
            </w:r>
            <w:r w:rsidR="00AD65A3">
              <w:rPr>
                <w:lang w:val="en-GB"/>
              </w:rPr>
              <w:t xml:space="preserve">as a </w:t>
            </w:r>
            <w:r w:rsidR="008B75B6" w:rsidRPr="00E770AD">
              <w:rPr>
                <w:lang w:val="en-GB"/>
              </w:rPr>
              <w:t>result. Responsible for recording team activity, maintaining progression though agile development and confirming team members are fulfilling their role requirements.</w:t>
            </w:r>
          </w:p>
          <w:p w:rsidR="00244F3F" w:rsidRDefault="00244F3F" w:rsidP="0060647A">
            <w:pPr>
              <w:pStyle w:val="ListBullet"/>
              <w:rPr>
                <w:lang w:val="en-GB"/>
              </w:rPr>
            </w:pPr>
            <w:r w:rsidRPr="00E770AD">
              <w:rPr>
                <w:lang w:val="en-GB"/>
              </w:rPr>
              <w:t>Managed a small team of 3 producing a multiplayer 3D platform</w:t>
            </w:r>
            <w:r w:rsidR="008B75B6" w:rsidRPr="00E770AD">
              <w:rPr>
                <w:lang w:val="en-GB"/>
              </w:rPr>
              <w:t xml:space="preserve"> puzzle</w:t>
            </w:r>
            <w:r w:rsidRPr="00E770AD">
              <w:rPr>
                <w:lang w:val="en-GB"/>
              </w:rPr>
              <w:t xml:space="preserve"> game in Unreal Engine. I was responsible for maintaining communication between lead developers, </w:t>
            </w:r>
            <w:r w:rsidR="008B75B6" w:rsidRPr="00E770AD">
              <w:rPr>
                <w:lang w:val="en-GB"/>
              </w:rPr>
              <w:t>g</w:t>
            </w:r>
            <w:r w:rsidRPr="00E770AD">
              <w:rPr>
                <w:lang w:val="en-GB"/>
              </w:rPr>
              <w:t xml:space="preserve">etting involved in the development </w:t>
            </w:r>
            <w:r w:rsidR="008B75B6" w:rsidRPr="00E770AD">
              <w:rPr>
                <w:lang w:val="en-GB"/>
              </w:rPr>
              <w:t>stages where required as well as producing suitable artwork and other assets to be seen in-game.</w:t>
            </w:r>
          </w:p>
          <w:p w:rsidR="004C2A03" w:rsidRPr="00E770AD" w:rsidRDefault="004C2A03" w:rsidP="004C2A03">
            <w:pPr>
              <w:pStyle w:val="ListBullet"/>
              <w:numPr>
                <w:ilvl w:val="0"/>
                <w:numId w:val="0"/>
              </w:numPr>
              <w:rPr>
                <w:lang w:val="en-GB"/>
              </w:rPr>
            </w:pPr>
          </w:p>
          <w:p w:rsidR="008B75B6" w:rsidRPr="00E770AD" w:rsidRDefault="008B75B6" w:rsidP="00257543">
            <w:pPr>
              <w:pStyle w:val="Heading2"/>
              <w:rPr>
                <w:lang w:val="en-GB"/>
              </w:rPr>
            </w:pPr>
            <w:r w:rsidRPr="00E770AD">
              <w:rPr>
                <w:lang w:val="en-GB"/>
              </w:rPr>
              <w:t>Sales</w:t>
            </w:r>
          </w:p>
          <w:p w:rsidR="00662AE8" w:rsidRPr="00E770AD" w:rsidRDefault="00662AE8" w:rsidP="008B75B6">
            <w:pPr>
              <w:pStyle w:val="ListBullet"/>
              <w:rPr>
                <w:lang w:val="en-GB"/>
              </w:rPr>
            </w:pPr>
            <w:r w:rsidRPr="00E770AD">
              <w:rPr>
                <w:lang w:val="en-GB"/>
              </w:rPr>
              <w:t xml:space="preserve">Completed a handful of minor freelance software projects that required various amounts of </w:t>
            </w:r>
            <w:r w:rsidR="008B75B6" w:rsidRPr="00E770AD">
              <w:rPr>
                <w:lang w:val="en-GB"/>
              </w:rPr>
              <w:t xml:space="preserve">planning prior to </w:t>
            </w:r>
            <w:r w:rsidRPr="00E770AD">
              <w:rPr>
                <w:lang w:val="en-GB"/>
              </w:rPr>
              <w:t xml:space="preserve">any </w:t>
            </w:r>
            <w:r w:rsidR="008B75B6" w:rsidRPr="00E770AD">
              <w:rPr>
                <w:lang w:val="en-GB"/>
              </w:rPr>
              <w:t>development.</w:t>
            </w:r>
            <w:r w:rsidRPr="00E770AD">
              <w:rPr>
                <w:lang w:val="en-GB"/>
              </w:rPr>
              <w:t xml:space="preserve"> Clients with vague requirements were provided with multiple options as to reduce the need for later change. This has led to positive feedback for being accommodating but has also been a preference so clients are assured of what they can expect of their end product. </w:t>
            </w:r>
          </w:p>
          <w:p w:rsidR="008B75B6" w:rsidRPr="00E770AD" w:rsidRDefault="00AD65A3" w:rsidP="008B75B6">
            <w:pPr>
              <w:pStyle w:val="ListBullet"/>
              <w:rPr>
                <w:lang w:val="en-GB"/>
              </w:rPr>
            </w:pPr>
            <w:r>
              <w:rPr>
                <w:lang w:val="en-GB"/>
              </w:rPr>
              <w:t xml:space="preserve">I have </w:t>
            </w:r>
            <w:r w:rsidR="00662AE8" w:rsidRPr="00E770AD">
              <w:rPr>
                <w:lang w:val="en-GB"/>
              </w:rPr>
              <w:t>customer support experience working in a retail environment</w:t>
            </w:r>
            <w:r w:rsidR="004A1CBA" w:rsidRPr="00E770AD">
              <w:rPr>
                <w:lang w:val="en-GB"/>
              </w:rPr>
              <w:t xml:space="preserve"> where communication was key</w:t>
            </w:r>
            <w:r w:rsidR="00662AE8" w:rsidRPr="00E770AD">
              <w:rPr>
                <w:lang w:val="en-GB"/>
              </w:rPr>
              <w:t xml:space="preserve">. </w:t>
            </w:r>
            <w:r w:rsidR="004A1CBA" w:rsidRPr="00E770AD">
              <w:rPr>
                <w:lang w:val="en-GB"/>
              </w:rPr>
              <w:t xml:space="preserve">This position also extended my phone etiquette and </w:t>
            </w:r>
            <w:r w:rsidR="004E4B46" w:rsidRPr="00E770AD">
              <w:rPr>
                <w:lang w:val="en-GB"/>
              </w:rPr>
              <w:t>cash</w:t>
            </w:r>
            <w:r w:rsidR="004A1CBA" w:rsidRPr="00E770AD">
              <w:rPr>
                <w:lang w:val="en-GB"/>
              </w:rPr>
              <w:t xml:space="preserve"> handling skills.</w:t>
            </w:r>
          </w:p>
          <w:p w:rsidR="006C49A4" w:rsidRPr="006C49A4" w:rsidRDefault="004A1CBA" w:rsidP="006C49A4">
            <w:pPr>
              <w:pStyle w:val="ListBullet"/>
              <w:rPr>
                <w:lang w:val="en-GB"/>
              </w:rPr>
            </w:pPr>
            <w:r w:rsidRPr="00E770AD">
              <w:rPr>
                <w:lang w:val="en-GB"/>
              </w:rPr>
              <w:t>During my education I p</w:t>
            </w:r>
            <w:r w:rsidR="006C49A4">
              <w:rPr>
                <w:lang w:val="en-GB"/>
              </w:rPr>
              <w:t>resented many of my (or my team</w:t>
            </w:r>
            <w:r w:rsidRPr="00E770AD">
              <w:rPr>
                <w:lang w:val="en-GB"/>
              </w:rPr>
              <w:t>s</w:t>
            </w:r>
            <w:r w:rsidR="00AD65A3">
              <w:rPr>
                <w:lang w:val="en-GB"/>
              </w:rPr>
              <w:t>’</w:t>
            </w:r>
            <w:r w:rsidRPr="00E770AD">
              <w:rPr>
                <w:lang w:val="en-GB"/>
              </w:rPr>
              <w:t xml:space="preserve">) developments. Presentations were given to large audiences of peers and lecturers but were considered sales pitches and were part of </w:t>
            </w:r>
            <w:r w:rsidR="00AD65A3">
              <w:rPr>
                <w:lang w:val="en-GB"/>
              </w:rPr>
              <w:t>the</w:t>
            </w:r>
            <w:r w:rsidRPr="00E770AD">
              <w:rPr>
                <w:lang w:val="en-GB"/>
              </w:rPr>
              <w:t xml:space="preserve"> grading criteria.</w:t>
            </w:r>
          </w:p>
          <w:p w:rsidR="0060647A" w:rsidRPr="00E770AD" w:rsidRDefault="0060647A" w:rsidP="008B75B6">
            <w:pPr>
              <w:pStyle w:val="ListBullet"/>
              <w:numPr>
                <w:ilvl w:val="0"/>
                <w:numId w:val="0"/>
              </w:numPr>
              <w:rPr>
                <w:lang w:val="en-GB"/>
              </w:rPr>
            </w:pPr>
          </w:p>
          <w:p w:rsidR="003939B3" w:rsidRPr="00E770AD" w:rsidRDefault="00BE218A" w:rsidP="00257543">
            <w:pPr>
              <w:pStyle w:val="Heading2"/>
              <w:rPr>
                <w:lang w:val="en-GB"/>
              </w:rPr>
            </w:pPr>
            <w:r w:rsidRPr="00E770AD">
              <w:rPr>
                <w:lang w:val="en-GB"/>
              </w:rPr>
              <w:t xml:space="preserve">Other </w:t>
            </w:r>
            <w:r w:rsidR="0060647A" w:rsidRPr="00E770AD">
              <w:rPr>
                <w:lang w:val="en-GB"/>
              </w:rPr>
              <w:t>General Skills</w:t>
            </w:r>
          </w:p>
          <w:p w:rsidR="0060647A" w:rsidRPr="00E770AD" w:rsidRDefault="004E4B46" w:rsidP="0060647A">
            <w:pPr>
              <w:pStyle w:val="ListBullet"/>
              <w:rPr>
                <w:lang w:val="en-GB"/>
              </w:rPr>
            </w:pPr>
            <w:r w:rsidRPr="00E770AD">
              <w:rPr>
                <w:lang w:val="en-GB"/>
              </w:rPr>
              <w:t>First Aid &amp; Fire Safety trained as part of my employment with Boston College</w:t>
            </w:r>
          </w:p>
          <w:p w:rsidR="00BE218A" w:rsidRDefault="00BE218A" w:rsidP="0060647A">
            <w:pPr>
              <w:pStyle w:val="ListBullet"/>
              <w:rPr>
                <w:lang w:val="en-GB"/>
              </w:rPr>
            </w:pPr>
            <w:r w:rsidRPr="00E770AD">
              <w:rPr>
                <w:lang w:val="en-GB"/>
              </w:rPr>
              <w:t>Classically trained in K</w:t>
            </w:r>
            <w:r w:rsidR="004E4B46" w:rsidRPr="00E770AD">
              <w:rPr>
                <w:lang w:val="en-GB"/>
              </w:rPr>
              <w:t xml:space="preserve">arate, </w:t>
            </w:r>
            <w:r w:rsidRPr="00E770AD">
              <w:rPr>
                <w:lang w:val="en-GB"/>
              </w:rPr>
              <w:t>nearing black belt before relocating a</w:t>
            </w:r>
            <w:r w:rsidR="004E4B46" w:rsidRPr="00E770AD">
              <w:rPr>
                <w:lang w:val="en-GB"/>
              </w:rPr>
              <w:t>s a teenager</w:t>
            </w:r>
          </w:p>
          <w:p w:rsidR="00027826" w:rsidRPr="00E770AD" w:rsidRDefault="00027826" w:rsidP="00027826">
            <w:pPr>
              <w:pStyle w:val="ListBullet"/>
              <w:rPr>
                <w:lang w:val="en-GB"/>
              </w:rPr>
            </w:pPr>
            <w:r>
              <w:rPr>
                <w:lang w:val="en-GB"/>
              </w:rPr>
              <w:t xml:space="preserve">Badminton </w:t>
            </w:r>
            <w:r w:rsidRPr="00027826">
              <w:rPr>
                <w:lang w:val="en-GB"/>
              </w:rPr>
              <w:t>enthusiast</w:t>
            </w:r>
            <w:r>
              <w:rPr>
                <w:lang w:val="en-GB"/>
              </w:rPr>
              <w:t xml:space="preserve"> having trained alongside semi-professional family members</w:t>
            </w:r>
          </w:p>
          <w:p w:rsidR="0060647A" w:rsidRPr="008B5B55" w:rsidRDefault="00257543" w:rsidP="008B5B55">
            <w:pPr>
              <w:pStyle w:val="ListBullet"/>
              <w:rPr>
                <w:lang w:val="en-GB"/>
              </w:rPr>
            </w:pPr>
            <w:r w:rsidRPr="00E770AD">
              <w:rPr>
                <w:lang w:val="en-GB"/>
              </w:rPr>
              <w:t>Experience with m</w:t>
            </w:r>
            <w:r w:rsidR="004E4B46" w:rsidRPr="00E770AD">
              <w:rPr>
                <w:lang w:val="en-GB"/>
              </w:rPr>
              <w:t>anual handling</w:t>
            </w:r>
          </w:p>
        </w:tc>
      </w:tr>
    </w:tbl>
    <w:p w:rsidR="004D5ACB" w:rsidRDefault="004D5ACB">
      <w:r>
        <w:rPr>
          <w:caps/>
        </w:rPr>
        <w:lastRenderedPageBreak/>
        <w:br w:type="page"/>
      </w:r>
    </w:p>
    <w:tbl>
      <w:tblPr>
        <w:tblStyle w:val="TableGrid2"/>
        <w:tblW w:w="4263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9" w:type="dxa"/>
          <w:left w:w="0" w:type="dxa"/>
          <w:bottom w:w="29" w:type="dxa"/>
          <w:right w:w="0" w:type="dxa"/>
        </w:tblCellMar>
        <w:tblLook w:val="04A0" w:firstRow="1" w:lastRow="0" w:firstColumn="1" w:lastColumn="0" w:noHBand="0" w:noVBand="1"/>
      </w:tblPr>
      <w:tblGrid>
        <w:gridCol w:w="7980"/>
      </w:tblGrid>
      <w:tr w:rsidR="004A1CBA" w:rsidRPr="00E770AD" w:rsidTr="00A619D1">
        <w:tc>
          <w:tcPr>
            <w:tcW w:w="7980" w:type="dxa"/>
            <w:tcMar>
              <w:bottom w:w="0" w:type="dxa"/>
              <w:right w:w="144" w:type="dxa"/>
            </w:tcMar>
          </w:tcPr>
          <w:p w:rsidR="004A1CBA" w:rsidRDefault="004A1CBA" w:rsidP="00DD26E4">
            <w:pPr>
              <w:pStyle w:val="Heading1"/>
              <w:rPr>
                <w:color w:val="4F81BD" w:themeColor="accent1"/>
                <w:sz w:val="24"/>
                <w:szCs w:val="24"/>
                <w:lang w:val="en-GB"/>
              </w:rPr>
            </w:pPr>
            <w:sdt>
              <w:sdtPr>
                <w:rPr>
                  <w:color w:val="4F81BD" w:themeColor="accent1"/>
                  <w:sz w:val="24"/>
                  <w:szCs w:val="24"/>
                  <w:lang w:val="en-GB"/>
                </w:rPr>
                <w:id w:val="-116148975"/>
                <w:placeholder>
                  <w:docPart w:val="CEB86EB0FEE0448E94169F301FC64189"/>
                </w:placeholder>
                <w:temporary/>
                <w:showingPlcHdr/>
                <w15:appearance w15:val="hidden"/>
              </w:sdtPr>
              <w:sdtContent>
                <w:r w:rsidRPr="00E770AD">
                  <w:rPr>
                    <w:color w:val="4F81BD" w:themeColor="accent1"/>
                    <w:sz w:val="24"/>
                    <w:szCs w:val="24"/>
                    <w:lang w:val="en-GB"/>
                  </w:rPr>
                  <w:t>Experience</w:t>
                </w:r>
              </w:sdtContent>
            </w:sdt>
          </w:p>
          <w:p w:rsidR="004C2A03" w:rsidRPr="00E770AD" w:rsidRDefault="004C2A03" w:rsidP="00DD26E4">
            <w:pPr>
              <w:pStyle w:val="Heading1"/>
              <w:rPr>
                <w:sz w:val="24"/>
                <w:szCs w:val="24"/>
                <w:lang w:val="en-GB"/>
              </w:rPr>
            </w:pPr>
            <w:r w:rsidRPr="00E770AD">
              <w:rPr>
                <w:noProof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84942F7" wp14:editId="4D9ACE47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20320</wp:posOffset>
                      </wp:positionV>
                      <wp:extent cx="5888990" cy="6350"/>
                      <wp:effectExtent l="0" t="0" r="35560" b="3175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888990" cy="635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591EB9D" id="Straight Connector 4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.6pt" to="463.7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" strokecolor="#1f497d [3215]" strokeweight="1pt"/>
                  </w:pict>
                </mc:Fallback>
              </mc:AlternateContent>
            </w:r>
          </w:p>
        </w:tc>
      </w:tr>
    </w:tbl>
    <w:p w:rsidR="00A619D1" w:rsidRPr="00AD65A3" w:rsidRDefault="00A619D1" w:rsidP="00A619D1">
      <w:pPr>
        <w:pStyle w:val="ListBullet"/>
        <w:rPr>
          <w:b/>
          <w:lang w:val="en-GB"/>
        </w:rPr>
      </w:pPr>
      <w:r w:rsidRPr="00AD65A3">
        <w:rPr>
          <w:b/>
          <w:lang w:val="en-GB"/>
        </w:rPr>
        <w:t xml:space="preserve">Freelance Website Development project for Robert Bourne </w:t>
      </w:r>
      <w:r w:rsidRPr="00AD65A3">
        <w:rPr>
          <w:lang w:val="en-GB"/>
        </w:rPr>
        <w:t>(May 2018 - June 2019)</w:t>
      </w:r>
    </w:p>
    <w:p w:rsidR="00E770AD" w:rsidRPr="00E770AD" w:rsidRDefault="007304FF" w:rsidP="00E770AD">
      <w:pPr>
        <w:pStyle w:val="ListBullet"/>
        <w:numPr>
          <w:ilvl w:val="0"/>
          <w:numId w:val="16"/>
        </w:numPr>
        <w:rPr>
          <w:lang w:val="en-GB"/>
        </w:rPr>
      </w:pPr>
      <w:r w:rsidRPr="00E770AD">
        <w:rPr>
          <w:lang w:val="en-GB"/>
        </w:rPr>
        <w:t>Solely r</w:t>
      </w:r>
      <w:r w:rsidR="00A619D1" w:rsidRPr="00E770AD">
        <w:rPr>
          <w:lang w:val="en-GB"/>
        </w:rPr>
        <w:t xml:space="preserve">esponsible for </w:t>
      </w:r>
      <w:r w:rsidR="00E770AD" w:rsidRPr="00E770AD">
        <w:rPr>
          <w:lang w:val="en-GB"/>
        </w:rPr>
        <w:t xml:space="preserve">the development of </w:t>
      </w:r>
      <w:r w:rsidR="00A619D1" w:rsidRPr="00E770AD">
        <w:rPr>
          <w:lang w:val="en-GB"/>
        </w:rPr>
        <w:t xml:space="preserve">a completely custom Django-based </w:t>
      </w:r>
      <w:r w:rsidR="00257543" w:rsidRPr="00E770AD">
        <w:rPr>
          <w:lang w:val="en-GB"/>
        </w:rPr>
        <w:t xml:space="preserve">application </w:t>
      </w:r>
      <w:r w:rsidR="00A619D1" w:rsidRPr="00E770AD">
        <w:rPr>
          <w:lang w:val="en-GB"/>
        </w:rPr>
        <w:t xml:space="preserve">to rival </w:t>
      </w:r>
      <w:r w:rsidR="00257543" w:rsidRPr="00E770AD">
        <w:rPr>
          <w:lang w:val="en-GB"/>
        </w:rPr>
        <w:t xml:space="preserve">competitor </w:t>
      </w:r>
      <w:r w:rsidR="00A619D1" w:rsidRPr="00E770AD">
        <w:rPr>
          <w:lang w:val="en-GB"/>
        </w:rPr>
        <w:t>websites like IMDb</w:t>
      </w:r>
      <w:r w:rsidR="00257543" w:rsidRPr="00E770AD">
        <w:rPr>
          <w:lang w:val="en-GB"/>
        </w:rPr>
        <w:t xml:space="preserve"> and TMDb</w:t>
      </w:r>
    </w:p>
    <w:p w:rsidR="00E770AD" w:rsidRPr="00E770AD" w:rsidRDefault="00E770AD" w:rsidP="00E770AD">
      <w:pPr>
        <w:pStyle w:val="ListBullet"/>
        <w:numPr>
          <w:ilvl w:val="0"/>
          <w:numId w:val="16"/>
        </w:numPr>
        <w:rPr>
          <w:lang w:val="en-GB"/>
        </w:rPr>
      </w:pPr>
      <w:r w:rsidRPr="00E770AD">
        <w:rPr>
          <w:lang w:val="en-GB"/>
        </w:rPr>
        <w:t xml:space="preserve">Massively improved my personal </w:t>
      </w:r>
      <w:r w:rsidR="00257543" w:rsidRPr="00E770AD">
        <w:rPr>
          <w:lang w:val="en-GB"/>
        </w:rPr>
        <w:t xml:space="preserve">python skills </w:t>
      </w:r>
      <w:r w:rsidRPr="00E770AD">
        <w:rPr>
          <w:lang w:val="en-GB"/>
        </w:rPr>
        <w:t>as time progressed working on this project</w:t>
      </w:r>
    </w:p>
    <w:p w:rsidR="00A619D1" w:rsidRPr="00E770AD" w:rsidRDefault="00E770AD" w:rsidP="00E770AD">
      <w:pPr>
        <w:pStyle w:val="ListBullet"/>
        <w:numPr>
          <w:ilvl w:val="0"/>
          <w:numId w:val="16"/>
        </w:numPr>
        <w:rPr>
          <w:lang w:val="en-GB"/>
        </w:rPr>
      </w:pPr>
      <w:r w:rsidRPr="00E770AD">
        <w:rPr>
          <w:lang w:val="en-GB"/>
        </w:rPr>
        <w:t>Produced functionality that collects and stores data from a</w:t>
      </w:r>
      <w:r w:rsidR="007304FF" w:rsidRPr="00E770AD">
        <w:rPr>
          <w:lang w:val="en-GB"/>
        </w:rPr>
        <w:t xml:space="preserve"> handful of external API’s while also offering </w:t>
      </w:r>
      <w:r w:rsidRPr="00E770AD">
        <w:rPr>
          <w:lang w:val="en-GB"/>
        </w:rPr>
        <w:t>an internal</w:t>
      </w:r>
      <w:r w:rsidR="007304FF" w:rsidRPr="00E770AD">
        <w:rPr>
          <w:lang w:val="en-GB"/>
        </w:rPr>
        <w:t xml:space="preserve"> REST API </w:t>
      </w:r>
      <w:r w:rsidRPr="00E770AD">
        <w:rPr>
          <w:lang w:val="en-GB"/>
        </w:rPr>
        <w:t xml:space="preserve">feature </w:t>
      </w:r>
      <w:r w:rsidR="007304FF" w:rsidRPr="00E770AD">
        <w:rPr>
          <w:lang w:val="en-GB"/>
        </w:rPr>
        <w:t xml:space="preserve">for users </w:t>
      </w:r>
      <w:r w:rsidRPr="00E770AD">
        <w:rPr>
          <w:lang w:val="en-GB"/>
        </w:rPr>
        <w:t>to request the site’s unique data</w:t>
      </w:r>
    </w:p>
    <w:p w:rsidR="009F386C" w:rsidRPr="00162D96" w:rsidRDefault="00E770AD" w:rsidP="00162D96">
      <w:pPr>
        <w:pStyle w:val="ListBullet"/>
        <w:numPr>
          <w:ilvl w:val="0"/>
          <w:numId w:val="16"/>
        </w:numPr>
        <w:rPr>
          <w:lang w:val="en-GB"/>
        </w:rPr>
      </w:pPr>
      <w:r w:rsidRPr="00E770AD">
        <w:rPr>
          <w:lang w:val="en-GB"/>
        </w:rPr>
        <w:t>Produced functionality for secure logins, user account profiles and management, staff-only user functionality, created presentable content pages with high level of error handling when data is unavailable</w:t>
      </w:r>
    </w:p>
    <w:p w:rsidR="007304FF" w:rsidRPr="00AD65A3" w:rsidRDefault="00A619D1" w:rsidP="007304FF">
      <w:pPr>
        <w:pStyle w:val="ListBullet"/>
        <w:rPr>
          <w:b/>
          <w:lang w:val="en-GB"/>
        </w:rPr>
      </w:pPr>
      <w:r w:rsidRPr="00AD65A3">
        <w:rPr>
          <w:b/>
          <w:lang w:val="en-GB"/>
        </w:rPr>
        <w:t xml:space="preserve">Freelance web developer &amp; logo design for </w:t>
      </w:r>
      <w:r w:rsidR="007304FF" w:rsidRPr="00AD65A3">
        <w:rPr>
          <w:b/>
          <w:lang w:val="en-GB"/>
        </w:rPr>
        <w:t xml:space="preserve">Acuity Security </w:t>
      </w:r>
      <w:r w:rsidR="007304FF" w:rsidRPr="00AD65A3">
        <w:rPr>
          <w:lang w:val="en-GB"/>
        </w:rPr>
        <w:t>(February - May</w:t>
      </w:r>
      <w:r w:rsidRPr="00AD65A3">
        <w:rPr>
          <w:lang w:val="en-GB"/>
        </w:rPr>
        <w:t xml:space="preserve"> 2018)</w:t>
      </w:r>
    </w:p>
    <w:p w:rsidR="00E770AD" w:rsidRDefault="00E770AD" w:rsidP="00E770AD">
      <w:pPr>
        <w:pStyle w:val="ListBullet"/>
        <w:numPr>
          <w:ilvl w:val="0"/>
          <w:numId w:val="16"/>
        </w:numPr>
        <w:rPr>
          <w:lang w:val="en-GB"/>
        </w:rPr>
      </w:pPr>
      <w:r w:rsidRPr="00E770AD">
        <w:rPr>
          <w:lang w:val="en-GB"/>
        </w:rPr>
        <w:t xml:space="preserve">Primarily a configuration project </w:t>
      </w:r>
      <w:r w:rsidR="007304FF" w:rsidRPr="00E770AD">
        <w:rPr>
          <w:lang w:val="en-GB"/>
        </w:rPr>
        <w:t>making use of an existing forum service</w:t>
      </w:r>
      <w:r w:rsidRPr="00E770AD">
        <w:rPr>
          <w:lang w:val="en-GB"/>
        </w:rPr>
        <w:t xml:space="preserve"> but heavily customised </w:t>
      </w:r>
      <w:r>
        <w:rPr>
          <w:lang w:val="en-GB"/>
        </w:rPr>
        <w:t>to the client’s requirements.</w:t>
      </w:r>
    </w:p>
    <w:p w:rsidR="00E770AD" w:rsidRDefault="00E770AD" w:rsidP="00E770AD">
      <w:pPr>
        <w:pStyle w:val="ListBullet"/>
        <w:numPr>
          <w:ilvl w:val="0"/>
          <w:numId w:val="16"/>
        </w:numPr>
        <w:rPr>
          <w:lang w:val="en-GB"/>
        </w:rPr>
      </w:pPr>
      <w:r>
        <w:rPr>
          <w:lang w:val="en-GB"/>
        </w:rPr>
        <w:t xml:space="preserve">Originally requested a </w:t>
      </w:r>
      <w:r w:rsidR="007304FF" w:rsidRPr="00E770AD">
        <w:rPr>
          <w:lang w:val="en-GB"/>
        </w:rPr>
        <w:t>completely custom web platform</w:t>
      </w:r>
      <w:r w:rsidR="00874A45" w:rsidRPr="00E770AD">
        <w:rPr>
          <w:lang w:val="en-GB"/>
        </w:rPr>
        <w:t xml:space="preserve"> focused on the</w:t>
      </w:r>
      <w:r w:rsidR="007304FF" w:rsidRPr="00E770AD">
        <w:rPr>
          <w:lang w:val="en-GB"/>
        </w:rPr>
        <w:t xml:space="preserve"> recruitment and management of security personnel. </w:t>
      </w:r>
      <w:r>
        <w:rPr>
          <w:lang w:val="en-GB"/>
        </w:rPr>
        <w:t xml:space="preserve">With </w:t>
      </w:r>
      <w:r w:rsidR="007304FF" w:rsidRPr="00E770AD">
        <w:rPr>
          <w:lang w:val="en-GB"/>
        </w:rPr>
        <w:t xml:space="preserve">budget </w:t>
      </w:r>
      <w:r>
        <w:rPr>
          <w:lang w:val="en-GB"/>
        </w:rPr>
        <w:t>and time being a major concern</w:t>
      </w:r>
      <w:r w:rsidR="007304FF" w:rsidRPr="00E770AD">
        <w:rPr>
          <w:lang w:val="en-GB"/>
        </w:rPr>
        <w:t xml:space="preserve"> the suggestion was made to configure a forum board capable of meeting most </w:t>
      </w:r>
      <w:r>
        <w:rPr>
          <w:lang w:val="en-GB"/>
        </w:rPr>
        <w:t xml:space="preserve">of the </w:t>
      </w:r>
      <w:r w:rsidR="007304FF" w:rsidRPr="00E770AD">
        <w:rPr>
          <w:lang w:val="en-GB"/>
        </w:rPr>
        <w:t>requirements.</w:t>
      </w:r>
    </w:p>
    <w:p w:rsidR="00E770AD" w:rsidRDefault="00E770AD" w:rsidP="00E770AD">
      <w:pPr>
        <w:pStyle w:val="ListBullet"/>
        <w:numPr>
          <w:ilvl w:val="0"/>
          <w:numId w:val="16"/>
        </w:numPr>
        <w:rPr>
          <w:lang w:val="en-GB"/>
        </w:rPr>
      </w:pPr>
      <w:r>
        <w:rPr>
          <w:lang w:val="en-GB"/>
        </w:rPr>
        <w:t>I also completed additional graphical work such as c</w:t>
      </w:r>
      <w:r w:rsidRPr="00E770AD">
        <w:rPr>
          <w:lang w:val="en-GB"/>
        </w:rPr>
        <w:t xml:space="preserve">ustom logos and official document templates </w:t>
      </w:r>
      <w:r w:rsidR="009F0434">
        <w:rPr>
          <w:lang w:val="en-GB"/>
        </w:rPr>
        <w:t>which were later requested</w:t>
      </w:r>
    </w:p>
    <w:p w:rsidR="00A619D1" w:rsidRPr="00E770AD" w:rsidRDefault="00A619D1" w:rsidP="00A619D1">
      <w:pPr>
        <w:pStyle w:val="ListBullet"/>
        <w:rPr>
          <w:lang w:val="en-GB"/>
        </w:rPr>
      </w:pPr>
      <w:r w:rsidRPr="009F386C">
        <w:rPr>
          <w:b/>
          <w:lang w:val="en-GB"/>
        </w:rPr>
        <w:t>Freelance Website Developer for international company Romexim Direct SRL</w:t>
      </w:r>
      <w:r w:rsidRPr="00E770AD">
        <w:rPr>
          <w:lang w:val="en-GB"/>
        </w:rPr>
        <w:t xml:space="preserve"> (March - October 2017)</w:t>
      </w:r>
    </w:p>
    <w:p w:rsidR="009F0434" w:rsidRDefault="00A86AAD" w:rsidP="009F0434">
      <w:pPr>
        <w:pStyle w:val="ListBullet"/>
        <w:numPr>
          <w:ilvl w:val="0"/>
          <w:numId w:val="16"/>
        </w:numPr>
        <w:rPr>
          <w:lang w:val="en-GB"/>
        </w:rPr>
      </w:pPr>
      <w:r>
        <w:rPr>
          <w:lang w:val="en-GB"/>
        </w:rPr>
        <w:t xml:space="preserve">Was responsible for the introduction </w:t>
      </w:r>
      <w:r w:rsidR="004245A5">
        <w:rPr>
          <w:lang w:val="en-GB"/>
        </w:rPr>
        <w:t xml:space="preserve">of an </w:t>
      </w:r>
      <w:r w:rsidR="009F0434" w:rsidRPr="009F0434">
        <w:rPr>
          <w:lang w:val="en-GB"/>
        </w:rPr>
        <w:t xml:space="preserve">online presence </w:t>
      </w:r>
      <w:r w:rsidR="004245A5">
        <w:rPr>
          <w:lang w:val="en-GB"/>
        </w:rPr>
        <w:t xml:space="preserve">for the company </w:t>
      </w:r>
      <w:r>
        <w:rPr>
          <w:lang w:val="en-GB"/>
        </w:rPr>
        <w:t xml:space="preserve">and </w:t>
      </w:r>
      <w:r w:rsidR="009F0434" w:rsidRPr="009F0434">
        <w:rPr>
          <w:lang w:val="en-GB"/>
        </w:rPr>
        <w:t xml:space="preserve">was instructed to design and develop a site </w:t>
      </w:r>
      <w:r>
        <w:rPr>
          <w:lang w:val="en-GB"/>
        </w:rPr>
        <w:t xml:space="preserve">comparable to </w:t>
      </w:r>
      <w:r w:rsidR="004245A5">
        <w:rPr>
          <w:lang w:val="en-GB"/>
        </w:rPr>
        <w:t xml:space="preserve">that of </w:t>
      </w:r>
      <w:r w:rsidR="009F0434">
        <w:rPr>
          <w:lang w:val="en-GB"/>
        </w:rPr>
        <w:t>competitors</w:t>
      </w:r>
    </w:p>
    <w:p w:rsidR="009F0434" w:rsidRDefault="009F0434" w:rsidP="009F0434">
      <w:pPr>
        <w:pStyle w:val="ListBullet"/>
        <w:numPr>
          <w:ilvl w:val="0"/>
          <w:numId w:val="16"/>
        </w:numPr>
        <w:rPr>
          <w:lang w:val="en-GB"/>
        </w:rPr>
      </w:pPr>
      <w:r>
        <w:rPr>
          <w:lang w:val="en-GB"/>
        </w:rPr>
        <w:t>The</w:t>
      </w:r>
      <w:r w:rsidRPr="009F0434">
        <w:rPr>
          <w:lang w:val="en-GB"/>
        </w:rPr>
        <w:t xml:space="preserve"> client required a platform to display their products</w:t>
      </w:r>
      <w:r>
        <w:rPr>
          <w:lang w:val="en-GB"/>
        </w:rPr>
        <w:t xml:space="preserve">, </w:t>
      </w:r>
      <w:r w:rsidR="00BC7CF7">
        <w:rPr>
          <w:lang w:val="en-GB"/>
        </w:rPr>
        <w:t xml:space="preserve">product </w:t>
      </w:r>
      <w:r>
        <w:rPr>
          <w:lang w:val="en-GB"/>
        </w:rPr>
        <w:t>specifications and</w:t>
      </w:r>
      <w:r w:rsidRPr="009F0434">
        <w:rPr>
          <w:lang w:val="en-GB"/>
        </w:rPr>
        <w:t xml:space="preserve"> </w:t>
      </w:r>
      <w:r w:rsidR="00BC7CF7">
        <w:rPr>
          <w:lang w:val="en-GB"/>
        </w:rPr>
        <w:t xml:space="preserve">list </w:t>
      </w:r>
      <w:r w:rsidRPr="009F0434">
        <w:rPr>
          <w:lang w:val="en-GB"/>
        </w:rPr>
        <w:t>available</w:t>
      </w:r>
      <w:r>
        <w:rPr>
          <w:lang w:val="en-GB"/>
        </w:rPr>
        <w:t xml:space="preserve"> stock from existing database</w:t>
      </w:r>
      <w:r w:rsidR="00BC7CF7">
        <w:rPr>
          <w:lang w:val="en-GB"/>
        </w:rPr>
        <w:t xml:space="preserve"> sources</w:t>
      </w:r>
    </w:p>
    <w:p w:rsidR="00AD65A3" w:rsidRDefault="009F386C" w:rsidP="009F0434">
      <w:pPr>
        <w:pStyle w:val="ListBullet"/>
        <w:numPr>
          <w:ilvl w:val="0"/>
          <w:numId w:val="16"/>
        </w:numPr>
        <w:rPr>
          <w:lang w:val="en-GB"/>
        </w:rPr>
      </w:pPr>
      <w:r>
        <w:rPr>
          <w:lang w:val="en-GB"/>
        </w:rPr>
        <w:t xml:space="preserve">Communicated with </w:t>
      </w:r>
      <w:r>
        <w:rPr>
          <w:lang w:val="en-GB"/>
        </w:rPr>
        <w:t xml:space="preserve">my client </w:t>
      </w:r>
      <w:r>
        <w:rPr>
          <w:lang w:val="en-GB"/>
        </w:rPr>
        <w:t>both verbally and in writing, liaising in order to overcome the barrier set by different time zones and distance.</w:t>
      </w:r>
    </w:p>
    <w:p w:rsidR="009F0434" w:rsidRPr="009F0434" w:rsidRDefault="00A86AAD" w:rsidP="009F0434">
      <w:pPr>
        <w:pStyle w:val="ListBullet"/>
        <w:numPr>
          <w:ilvl w:val="0"/>
          <w:numId w:val="16"/>
        </w:numPr>
        <w:rPr>
          <w:lang w:val="en-GB"/>
        </w:rPr>
      </w:pPr>
      <w:r>
        <w:rPr>
          <w:lang w:val="en-GB"/>
        </w:rPr>
        <w:t xml:space="preserve">As there was no </w:t>
      </w:r>
      <w:r w:rsidR="009F0434">
        <w:rPr>
          <w:lang w:val="en-GB"/>
        </w:rPr>
        <w:t xml:space="preserve">solid vision for what was expected, multiple designs with varying </w:t>
      </w:r>
      <w:r>
        <w:rPr>
          <w:lang w:val="en-GB"/>
        </w:rPr>
        <w:t xml:space="preserve">styles </w:t>
      </w:r>
      <w:r w:rsidR="009F0434">
        <w:rPr>
          <w:lang w:val="en-GB"/>
        </w:rPr>
        <w:t xml:space="preserve">were produced to provide a </w:t>
      </w:r>
      <w:r>
        <w:rPr>
          <w:lang w:val="en-GB"/>
        </w:rPr>
        <w:t xml:space="preserve">selection prior to </w:t>
      </w:r>
      <w:r w:rsidR="009F0434">
        <w:rPr>
          <w:lang w:val="en-GB"/>
        </w:rPr>
        <w:t>development.</w:t>
      </w:r>
    </w:p>
    <w:p w:rsidR="009F0434" w:rsidRDefault="00A86AAD" w:rsidP="00A86AAD">
      <w:pPr>
        <w:pStyle w:val="ListBullet"/>
        <w:numPr>
          <w:ilvl w:val="0"/>
          <w:numId w:val="16"/>
        </w:numPr>
        <w:rPr>
          <w:lang w:val="en-GB"/>
        </w:rPr>
      </w:pPr>
      <w:r>
        <w:rPr>
          <w:lang w:val="en-GB"/>
        </w:rPr>
        <w:t>Had close communication with a supporting team member who provided suitable translations for the project</w:t>
      </w:r>
    </w:p>
    <w:p w:rsidR="00874A45" w:rsidRPr="00E770AD" w:rsidRDefault="00BC7CF7" w:rsidP="009F0434">
      <w:pPr>
        <w:pStyle w:val="ListBullet"/>
        <w:numPr>
          <w:ilvl w:val="0"/>
          <w:numId w:val="16"/>
        </w:numPr>
        <w:rPr>
          <w:lang w:val="en-GB"/>
        </w:rPr>
      </w:pPr>
      <w:r>
        <w:rPr>
          <w:lang w:val="en-GB"/>
        </w:rPr>
        <w:t>Provided</w:t>
      </w:r>
      <w:r w:rsidR="009F0434">
        <w:rPr>
          <w:lang w:val="en-GB"/>
        </w:rPr>
        <w:t xml:space="preserve"> e</w:t>
      </w:r>
      <w:r w:rsidR="009F0434" w:rsidRPr="009F0434">
        <w:rPr>
          <w:lang w:val="en-GB"/>
        </w:rPr>
        <w:t xml:space="preserve">xtensive </w:t>
      </w:r>
      <w:r>
        <w:rPr>
          <w:lang w:val="en-GB"/>
        </w:rPr>
        <w:t xml:space="preserve">written and verbal </w:t>
      </w:r>
      <w:r w:rsidR="009F0434" w:rsidRPr="009F0434">
        <w:rPr>
          <w:lang w:val="en-GB"/>
        </w:rPr>
        <w:t>communication</w:t>
      </w:r>
      <w:r w:rsidR="00DC0A48">
        <w:rPr>
          <w:lang w:val="en-GB"/>
        </w:rPr>
        <w:t xml:space="preserve"> </w:t>
      </w:r>
      <w:r w:rsidR="00A86AAD">
        <w:rPr>
          <w:lang w:val="en-GB"/>
        </w:rPr>
        <w:t xml:space="preserve">throughout the </w:t>
      </w:r>
      <w:r w:rsidR="00AF3A79">
        <w:rPr>
          <w:lang w:val="en-GB"/>
        </w:rPr>
        <w:t xml:space="preserve">span of the </w:t>
      </w:r>
      <w:r w:rsidR="00A86AAD">
        <w:rPr>
          <w:lang w:val="en-GB"/>
        </w:rPr>
        <w:t>project</w:t>
      </w:r>
      <w:r>
        <w:rPr>
          <w:lang w:val="en-GB"/>
        </w:rPr>
        <w:t xml:space="preserve"> </w:t>
      </w:r>
      <w:r w:rsidR="00DC0A48">
        <w:rPr>
          <w:lang w:val="en-GB"/>
        </w:rPr>
        <w:t xml:space="preserve">mostly </w:t>
      </w:r>
      <w:r w:rsidR="00A86AAD">
        <w:rPr>
          <w:lang w:val="en-GB"/>
        </w:rPr>
        <w:t xml:space="preserve">following </w:t>
      </w:r>
      <w:r w:rsidR="00DC0A48">
        <w:rPr>
          <w:lang w:val="en-GB"/>
        </w:rPr>
        <w:t>a</w:t>
      </w:r>
      <w:r w:rsidR="00AF3A79">
        <w:rPr>
          <w:lang w:val="en-GB"/>
        </w:rPr>
        <w:t>n</w:t>
      </w:r>
      <w:r w:rsidR="009F0434">
        <w:rPr>
          <w:lang w:val="en-GB"/>
        </w:rPr>
        <w:t xml:space="preserve"> agile </w:t>
      </w:r>
      <w:r w:rsidR="00DC0A48">
        <w:rPr>
          <w:lang w:val="en-GB"/>
        </w:rPr>
        <w:t xml:space="preserve">approach to </w:t>
      </w:r>
      <w:r w:rsidR="009F0434">
        <w:rPr>
          <w:lang w:val="en-GB"/>
        </w:rPr>
        <w:t xml:space="preserve">development. The client </w:t>
      </w:r>
      <w:r w:rsidR="00A86AAD">
        <w:rPr>
          <w:lang w:val="en-GB"/>
        </w:rPr>
        <w:t xml:space="preserve">requested </w:t>
      </w:r>
      <w:r w:rsidR="009F0434">
        <w:rPr>
          <w:lang w:val="en-GB"/>
        </w:rPr>
        <w:t xml:space="preserve">a handful of minor changes </w:t>
      </w:r>
      <w:r w:rsidR="004245A5">
        <w:rPr>
          <w:lang w:val="en-GB"/>
        </w:rPr>
        <w:t xml:space="preserve">as time progressed </w:t>
      </w:r>
      <w:r>
        <w:rPr>
          <w:lang w:val="en-GB"/>
        </w:rPr>
        <w:t>and so timeframe needed adjusting. However, overall the project was a success</w:t>
      </w:r>
      <w:r w:rsidR="00DC0A48">
        <w:rPr>
          <w:lang w:val="en-GB"/>
        </w:rPr>
        <w:t xml:space="preserve"> and all </w:t>
      </w:r>
      <w:r w:rsidR="009F0434" w:rsidRPr="009F0434">
        <w:rPr>
          <w:lang w:val="en-GB"/>
        </w:rPr>
        <w:t>expectations</w:t>
      </w:r>
      <w:r w:rsidR="00DC0A48">
        <w:rPr>
          <w:lang w:val="en-GB"/>
        </w:rPr>
        <w:t xml:space="preserve"> were met</w:t>
      </w:r>
      <w:r w:rsidR="009F0434" w:rsidRPr="009F0434">
        <w:rPr>
          <w:lang w:val="en-GB"/>
        </w:rPr>
        <w:t>.</w:t>
      </w:r>
    </w:p>
    <w:p w:rsidR="00A619D1" w:rsidRPr="00E770AD" w:rsidRDefault="00A619D1" w:rsidP="00A619D1">
      <w:pPr>
        <w:pStyle w:val="ListBullet"/>
        <w:rPr>
          <w:lang w:val="en-GB"/>
        </w:rPr>
      </w:pPr>
      <w:r w:rsidRPr="009F386C">
        <w:rPr>
          <w:b/>
          <w:lang w:val="en-GB"/>
        </w:rPr>
        <w:t>Site Staff Warden for Boston College UK</w:t>
      </w:r>
      <w:r w:rsidRPr="00E770AD">
        <w:rPr>
          <w:lang w:val="en-GB"/>
        </w:rPr>
        <w:t xml:space="preserve"> (July 2014 - July 2015)</w:t>
      </w:r>
    </w:p>
    <w:p w:rsidR="00E770AD" w:rsidRDefault="00DC0A48" w:rsidP="00DC0A48">
      <w:pPr>
        <w:pStyle w:val="ListBullet"/>
        <w:numPr>
          <w:ilvl w:val="0"/>
          <w:numId w:val="16"/>
        </w:numPr>
        <w:rPr>
          <w:lang w:val="en-GB"/>
        </w:rPr>
      </w:pPr>
      <w:r>
        <w:rPr>
          <w:lang w:val="en-GB"/>
        </w:rPr>
        <w:t xml:space="preserve">Responsible for </w:t>
      </w:r>
      <w:r w:rsidR="00E770AD" w:rsidRPr="00E770AD">
        <w:rPr>
          <w:lang w:val="en-GB"/>
        </w:rPr>
        <w:t>the safety of over 50 students outside of college working hours</w:t>
      </w:r>
    </w:p>
    <w:p w:rsidR="00DC0A48" w:rsidRDefault="00DC0A48" w:rsidP="00DC0A48">
      <w:pPr>
        <w:pStyle w:val="ListBullet"/>
        <w:numPr>
          <w:ilvl w:val="0"/>
          <w:numId w:val="16"/>
        </w:numPr>
        <w:rPr>
          <w:lang w:val="en-GB"/>
        </w:rPr>
      </w:pPr>
      <w:r>
        <w:rPr>
          <w:lang w:val="en-GB"/>
        </w:rPr>
        <w:t>Attended regular weekly meetings with other Halls of Residence staff and security personnel</w:t>
      </w:r>
    </w:p>
    <w:p w:rsidR="00BC7CF7" w:rsidRDefault="00BC7CF7" w:rsidP="00DC0A48">
      <w:pPr>
        <w:pStyle w:val="ListBullet"/>
        <w:numPr>
          <w:ilvl w:val="0"/>
          <w:numId w:val="16"/>
        </w:numPr>
        <w:rPr>
          <w:lang w:val="en-GB"/>
        </w:rPr>
      </w:pPr>
      <w:r>
        <w:rPr>
          <w:lang w:val="en-GB"/>
        </w:rPr>
        <w:t>Sharpened professional written communication skills</w:t>
      </w:r>
    </w:p>
    <w:p w:rsidR="00BC7CF7" w:rsidRDefault="00DC0A48" w:rsidP="00DC0A48">
      <w:pPr>
        <w:pStyle w:val="ListBullet"/>
        <w:numPr>
          <w:ilvl w:val="0"/>
          <w:numId w:val="16"/>
        </w:numPr>
        <w:rPr>
          <w:lang w:val="en-GB"/>
        </w:rPr>
      </w:pPr>
      <w:r>
        <w:rPr>
          <w:lang w:val="en-GB"/>
        </w:rPr>
        <w:t xml:space="preserve">Was responsible for </w:t>
      </w:r>
      <w:r w:rsidR="00BC7CF7">
        <w:rPr>
          <w:lang w:val="en-GB"/>
        </w:rPr>
        <w:t>deescalating and negotiating compromises between neighbouring students</w:t>
      </w:r>
    </w:p>
    <w:p w:rsidR="00DC0A48" w:rsidRDefault="00BC7CF7" w:rsidP="00DC0A48">
      <w:pPr>
        <w:pStyle w:val="ListBullet"/>
        <w:numPr>
          <w:ilvl w:val="0"/>
          <w:numId w:val="16"/>
        </w:numPr>
        <w:rPr>
          <w:lang w:val="en-GB"/>
        </w:rPr>
      </w:pPr>
      <w:r>
        <w:rPr>
          <w:lang w:val="en-GB"/>
        </w:rPr>
        <w:t>Gained experience following existing disciplinary procedures with problematic individuals</w:t>
      </w:r>
    </w:p>
    <w:p w:rsidR="00DC0A48" w:rsidRPr="00E770AD" w:rsidRDefault="00DC0A48" w:rsidP="00DC0A48">
      <w:pPr>
        <w:pStyle w:val="ListBullet"/>
        <w:numPr>
          <w:ilvl w:val="0"/>
          <w:numId w:val="16"/>
        </w:numPr>
        <w:rPr>
          <w:lang w:val="en-GB"/>
        </w:rPr>
      </w:pPr>
      <w:r>
        <w:rPr>
          <w:lang w:val="en-GB"/>
        </w:rPr>
        <w:t xml:space="preserve">Gained first aid and fire safety certification during </w:t>
      </w:r>
      <w:r w:rsidR="00BC7CF7">
        <w:rPr>
          <w:lang w:val="en-GB"/>
        </w:rPr>
        <w:t xml:space="preserve">my </w:t>
      </w:r>
      <w:r>
        <w:rPr>
          <w:lang w:val="en-GB"/>
        </w:rPr>
        <w:t>employment with Boston College</w:t>
      </w:r>
    </w:p>
    <w:p w:rsidR="00A619D1" w:rsidRDefault="00A619D1" w:rsidP="00A619D1">
      <w:pPr>
        <w:pStyle w:val="ListBullet"/>
        <w:rPr>
          <w:lang w:val="en-GB"/>
        </w:rPr>
      </w:pPr>
      <w:r w:rsidRPr="009F386C">
        <w:rPr>
          <w:b/>
          <w:lang w:val="en-GB"/>
        </w:rPr>
        <w:t>Warehouse Employee for Molan UK</w:t>
      </w:r>
      <w:r w:rsidRPr="00E770AD">
        <w:rPr>
          <w:lang w:val="en-GB"/>
        </w:rPr>
        <w:t xml:space="preserve"> (June - August 2013)</w:t>
      </w:r>
    </w:p>
    <w:p w:rsidR="00DC0A48" w:rsidRDefault="00FA4DA1" w:rsidP="00DC0A48">
      <w:pPr>
        <w:pStyle w:val="ListBullet"/>
        <w:numPr>
          <w:ilvl w:val="0"/>
          <w:numId w:val="16"/>
        </w:numPr>
        <w:rPr>
          <w:lang w:val="en-GB"/>
        </w:rPr>
      </w:pPr>
      <w:r>
        <w:rPr>
          <w:lang w:val="en-GB"/>
        </w:rPr>
        <w:t>T</w:t>
      </w:r>
      <w:r w:rsidR="00DC0A48">
        <w:rPr>
          <w:lang w:val="en-GB"/>
        </w:rPr>
        <w:t xml:space="preserve">emporary position held during </w:t>
      </w:r>
      <w:r>
        <w:rPr>
          <w:lang w:val="en-GB"/>
        </w:rPr>
        <w:t>the summer holiday period</w:t>
      </w:r>
      <w:r w:rsidR="00DC0A48">
        <w:rPr>
          <w:lang w:val="en-GB"/>
        </w:rPr>
        <w:t xml:space="preserve"> whilst</w:t>
      </w:r>
      <w:r>
        <w:rPr>
          <w:lang w:val="en-GB"/>
        </w:rPr>
        <w:t xml:space="preserve"> not timetabled for furthers studies</w:t>
      </w:r>
      <w:r w:rsidR="00DC0A48">
        <w:rPr>
          <w:lang w:val="en-GB"/>
        </w:rPr>
        <w:t xml:space="preserve"> at Boston College</w:t>
      </w:r>
    </w:p>
    <w:p w:rsidR="00FA4DA1" w:rsidRPr="00FA4DA1" w:rsidRDefault="00DC0A48" w:rsidP="00AD65A3">
      <w:pPr>
        <w:pStyle w:val="ListBullet"/>
        <w:numPr>
          <w:ilvl w:val="0"/>
          <w:numId w:val="16"/>
        </w:numPr>
        <w:rPr>
          <w:lang w:val="en-GB"/>
        </w:rPr>
      </w:pPr>
      <w:r w:rsidRPr="00FA4DA1">
        <w:rPr>
          <w:lang w:val="en-GB"/>
        </w:rPr>
        <w:t xml:space="preserve">Originally </w:t>
      </w:r>
      <w:r w:rsidR="00FA4DA1" w:rsidRPr="00FA4DA1">
        <w:rPr>
          <w:lang w:val="en-GB"/>
        </w:rPr>
        <w:t xml:space="preserve">assisted with </w:t>
      </w:r>
      <w:r w:rsidRPr="00FA4DA1">
        <w:rPr>
          <w:lang w:val="en-GB"/>
        </w:rPr>
        <w:t xml:space="preserve">manual handling and </w:t>
      </w:r>
      <w:r w:rsidR="00FA4DA1" w:rsidRPr="00FA4DA1">
        <w:rPr>
          <w:lang w:val="en-GB"/>
        </w:rPr>
        <w:t xml:space="preserve">warehouse </w:t>
      </w:r>
      <w:r w:rsidRPr="00FA4DA1">
        <w:rPr>
          <w:lang w:val="en-GB"/>
        </w:rPr>
        <w:t xml:space="preserve">cleaning duties but was later </w:t>
      </w:r>
      <w:r w:rsidR="00FA4DA1" w:rsidRPr="00FA4DA1">
        <w:rPr>
          <w:lang w:val="en-GB"/>
        </w:rPr>
        <w:t>moved to a product production and packaging team</w:t>
      </w:r>
    </w:p>
    <w:p w:rsidR="00A619D1" w:rsidRPr="009F386C" w:rsidRDefault="00A619D1" w:rsidP="00A619D1">
      <w:pPr>
        <w:pStyle w:val="ListBullet"/>
        <w:rPr>
          <w:b/>
          <w:lang w:val="en-GB"/>
        </w:rPr>
      </w:pPr>
      <w:r w:rsidRPr="009F386C">
        <w:rPr>
          <w:b/>
          <w:lang w:val="en-GB"/>
        </w:rPr>
        <w:lastRenderedPageBreak/>
        <w:t>Sales department employee for Sports Direct</w:t>
      </w:r>
    </w:p>
    <w:p w:rsidR="00FA4DA1" w:rsidRDefault="00A86AAD" w:rsidP="00FA4DA1">
      <w:pPr>
        <w:pStyle w:val="ListBullet"/>
        <w:numPr>
          <w:ilvl w:val="0"/>
          <w:numId w:val="16"/>
        </w:numPr>
        <w:rPr>
          <w:lang w:val="en-GB"/>
        </w:rPr>
      </w:pPr>
      <w:r>
        <w:rPr>
          <w:lang w:val="en-GB"/>
        </w:rPr>
        <w:t>P</w:t>
      </w:r>
      <w:r w:rsidR="004221FB">
        <w:rPr>
          <w:lang w:val="en-GB"/>
        </w:rPr>
        <w:t xml:space="preserve">roviding excellent customer service </w:t>
      </w:r>
      <w:r>
        <w:rPr>
          <w:lang w:val="en-GB"/>
        </w:rPr>
        <w:t>assisting visitors to the store whenever possible</w:t>
      </w:r>
    </w:p>
    <w:p w:rsidR="004221FB" w:rsidRDefault="004221FB" w:rsidP="00FA4DA1">
      <w:pPr>
        <w:pStyle w:val="ListBullet"/>
        <w:numPr>
          <w:ilvl w:val="0"/>
          <w:numId w:val="16"/>
        </w:numPr>
        <w:rPr>
          <w:lang w:val="en-GB"/>
        </w:rPr>
      </w:pPr>
      <w:r>
        <w:rPr>
          <w:lang w:val="en-GB"/>
        </w:rPr>
        <w:t>Primarily tasked with operating tills, cash handling and keeping parts of the store neat and tidy</w:t>
      </w:r>
    </w:p>
    <w:p w:rsidR="00A86AAD" w:rsidRDefault="00A86AAD" w:rsidP="00FA4DA1">
      <w:pPr>
        <w:pStyle w:val="ListBullet"/>
        <w:numPr>
          <w:ilvl w:val="0"/>
          <w:numId w:val="16"/>
        </w:numPr>
        <w:rPr>
          <w:lang w:val="en-GB"/>
        </w:rPr>
      </w:pPr>
      <w:r>
        <w:rPr>
          <w:lang w:val="en-GB"/>
        </w:rPr>
        <w:t>Was responsible for reducing theft in the store by keeping track of what products goes in and out of changing room with customers</w:t>
      </w:r>
    </w:p>
    <w:p w:rsidR="004221FB" w:rsidRPr="00E770AD" w:rsidRDefault="004221FB" w:rsidP="00FA4DA1">
      <w:pPr>
        <w:pStyle w:val="ListBullet"/>
        <w:numPr>
          <w:ilvl w:val="0"/>
          <w:numId w:val="16"/>
        </w:numPr>
        <w:rPr>
          <w:lang w:val="en-GB"/>
        </w:rPr>
      </w:pPr>
      <w:r>
        <w:rPr>
          <w:lang w:val="en-GB"/>
        </w:rPr>
        <w:t xml:space="preserve">Learned </w:t>
      </w:r>
      <w:r w:rsidR="00A86AAD">
        <w:rPr>
          <w:lang w:val="en-GB"/>
        </w:rPr>
        <w:t xml:space="preserve">to manage and </w:t>
      </w:r>
      <w:r>
        <w:rPr>
          <w:lang w:val="en-GB"/>
        </w:rPr>
        <w:t>deescalate</w:t>
      </w:r>
      <w:r w:rsidR="00A86AAD">
        <w:rPr>
          <w:lang w:val="en-GB"/>
        </w:rPr>
        <w:t xml:space="preserve"> arising issues with displeased customers</w:t>
      </w:r>
    </w:p>
    <w:p w:rsidR="00A619D1" w:rsidRPr="009F386C" w:rsidRDefault="00A619D1" w:rsidP="00A619D1">
      <w:pPr>
        <w:pStyle w:val="ListBullet"/>
        <w:rPr>
          <w:b/>
          <w:lang w:val="en-GB"/>
        </w:rPr>
      </w:pPr>
      <w:r w:rsidRPr="009F386C">
        <w:rPr>
          <w:b/>
          <w:lang w:val="en-GB"/>
        </w:rPr>
        <w:t>Freelance 2D Logo Design for Boston Railway Club</w:t>
      </w:r>
    </w:p>
    <w:p w:rsidR="009F386C" w:rsidRPr="00C61B08" w:rsidRDefault="00FA4DA1" w:rsidP="00C61B08">
      <w:pPr>
        <w:pStyle w:val="ListBullet"/>
        <w:numPr>
          <w:ilvl w:val="0"/>
          <w:numId w:val="16"/>
        </w:numPr>
        <w:rPr>
          <w:lang w:val="en-GB"/>
        </w:rPr>
      </w:pPr>
      <w:r w:rsidRPr="00A82F22">
        <w:rPr>
          <w:lang w:val="en-GB"/>
        </w:rPr>
        <w:t>Brief request to produce a range of potential logos in order for my client to update the image of their club</w:t>
      </w:r>
    </w:p>
    <w:p w:rsidR="00A82F22" w:rsidRPr="009F386C" w:rsidRDefault="00A82F22" w:rsidP="00A82F22">
      <w:pPr>
        <w:pStyle w:val="ListBullet"/>
        <w:rPr>
          <w:b/>
          <w:lang w:val="en-GB"/>
        </w:rPr>
      </w:pPr>
      <w:r w:rsidRPr="009F386C">
        <w:rPr>
          <w:b/>
          <w:lang w:val="en-GB"/>
        </w:rPr>
        <w:t>Assisting IT Technician at Staniland Academy</w:t>
      </w:r>
    </w:p>
    <w:p w:rsidR="00A82F22" w:rsidRDefault="00A82F22" w:rsidP="00A82F22">
      <w:pPr>
        <w:pStyle w:val="ListBullet"/>
        <w:numPr>
          <w:ilvl w:val="0"/>
          <w:numId w:val="16"/>
        </w:numPr>
        <w:rPr>
          <w:lang w:val="en-GB"/>
        </w:rPr>
      </w:pPr>
      <w:r>
        <w:rPr>
          <w:lang w:val="en-GB"/>
        </w:rPr>
        <w:t>Two month work experience placement shadowing a senior IT Technician for the primary school</w:t>
      </w:r>
    </w:p>
    <w:p w:rsidR="00A82F22" w:rsidRDefault="00A82F22" w:rsidP="00A82F22">
      <w:pPr>
        <w:pStyle w:val="ListBullet"/>
        <w:numPr>
          <w:ilvl w:val="0"/>
          <w:numId w:val="16"/>
        </w:numPr>
        <w:rPr>
          <w:lang w:val="en-GB"/>
        </w:rPr>
      </w:pPr>
      <w:r>
        <w:rPr>
          <w:lang w:val="en-GB"/>
        </w:rPr>
        <w:t>Gained verbal communicative experience by discussing issues with staff and younger school students</w:t>
      </w:r>
    </w:p>
    <w:p w:rsidR="00A82F22" w:rsidRDefault="00A82F22" w:rsidP="00A82F22">
      <w:pPr>
        <w:pStyle w:val="ListBullet"/>
        <w:numPr>
          <w:ilvl w:val="0"/>
          <w:numId w:val="16"/>
        </w:numPr>
        <w:rPr>
          <w:lang w:val="en-GB"/>
        </w:rPr>
      </w:pPr>
      <w:r>
        <w:rPr>
          <w:lang w:val="en-GB"/>
        </w:rPr>
        <w:t>Surprised staff with prior experience with rebuilding hardware and configuring software</w:t>
      </w:r>
    </w:p>
    <w:p w:rsidR="00ED7D38" w:rsidRPr="009F386C" w:rsidRDefault="00A619D1" w:rsidP="00A619D1">
      <w:pPr>
        <w:pStyle w:val="ListBullet"/>
        <w:rPr>
          <w:b/>
          <w:lang w:val="en-GB"/>
        </w:rPr>
      </w:pPr>
      <w:r w:rsidRPr="009F386C">
        <w:rPr>
          <w:b/>
          <w:lang w:val="en-GB"/>
        </w:rPr>
        <w:t>Stand Setup &amp; Sales Employee for Boston Market</w:t>
      </w:r>
    </w:p>
    <w:p w:rsidR="00FA4DA1" w:rsidRDefault="00FA4DA1" w:rsidP="00A82F22">
      <w:pPr>
        <w:pStyle w:val="ListBullet"/>
        <w:numPr>
          <w:ilvl w:val="0"/>
          <w:numId w:val="16"/>
        </w:numPr>
        <w:rPr>
          <w:lang w:val="en-GB"/>
        </w:rPr>
      </w:pPr>
      <w:r>
        <w:rPr>
          <w:lang w:val="en-GB"/>
        </w:rPr>
        <w:t>First ever job! Taught me patience</w:t>
      </w:r>
      <w:r w:rsidR="00A82F22">
        <w:rPr>
          <w:lang w:val="en-GB"/>
        </w:rPr>
        <w:t xml:space="preserve"> </w:t>
      </w:r>
      <w:r w:rsidR="009F386C">
        <w:rPr>
          <w:lang w:val="en-GB"/>
        </w:rPr>
        <w:t xml:space="preserve">and work etiquette </w:t>
      </w:r>
    </w:p>
    <w:p w:rsidR="00A82F22" w:rsidRPr="00A82F22" w:rsidRDefault="00A82F22" w:rsidP="00AD65A3">
      <w:pPr>
        <w:pStyle w:val="ListBullet"/>
        <w:numPr>
          <w:ilvl w:val="0"/>
          <w:numId w:val="16"/>
        </w:numPr>
        <w:rPr>
          <w:lang w:val="en-GB"/>
        </w:rPr>
      </w:pPr>
      <w:r w:rsidRPr="00A82F22">
        <w:rPr>
          <w:lang w:val="en-GB"/>
        </w:rPr>
        <w:t>Primarily responsible for manual handling, loading and unloading fresh produce ready for transport</w:t>
      </w:r>
    </w:p>
    <w:p w:rsidR="00FA4DA1" w:rsidRDefault="00FA4DA1" w:rsidP="006C49A4">
      <w:pPr>
        <w:pStyle w:val="ListBullet"/>
        <w:numPr>
          <w:ilvl w:val="0"/>
          <w:numId w:val="16"/>
        </w:numPr>
        <w:rPr>
          <w:lang w:val="en-GB"/>
        </w:rPr>
      </w:pPr>
      <w:r>
        <w:rPr>
          <w:lang w:val="en-GB"/>
        </w:rPr>
        <w:t xml:space="preserve">Responsible for cash </w:t>
      </w:r>
      <w:r w:rsidR="00A82F22">
        <w:rPr>
          <w:lang w:val="en-GB"/>
        </w:rPr>
        <w:t xml:space="preserve">handling </w:t>
      </w:r>
      <w:r w:rsidR="006C49A4">
        <w:rPr>
          <w:lang w:val="en-GB"/>
        </w:rPr>
        <w:t xml:space="preserve">during </w:t>
      </w:r>
      <w:r w:rsidR="00A82F22">
        <w:rPr>
          <w:lang w:val="en-GB"/>
        </w:rPr>
        <w:t xml:space="preserve">times of </w:t>
      </w:r>
      <w:r w:rsidR="006C49A4">
        <w:rPr>
          <w:lang w:val="en-GB"/>
        </w:rPr>
        <w:t xml:space="preserve">busy </w:t>
      </w:r>
      <w:r w:rsidR="00A82F22">
        <w:rPr>
          <w:lang w:val="en-GB"/>
        </w:rPr>
        <w:t>sales</w:t>
      </w:r>
    </w:p>
    <w:p w:rsidR="00A82F22" w:rsidRDefault="00A82F22" w:rsidP="006C49A4">
      <w:pPr>
        <w:pStyle w:val="ListBullet"/>
        <w:numPr>
          <w:ilvl w:val="0"/>
          <w:numId w:val="16"/>
        </w:numPr>
        <w:rPr>
          <w:lang w:val="en-GB"/>
        </w:rPr>
      </w:pPr>
      <w:r>
        <w:rPr>
          <w:lang w:val="en-GB"/>
        </w:rPr>
        <w:t>Introduced me to customer service</w:t>
      </w:r>
    </w:p>
    <w:p w:rsidR="004D5ACB" w:rsidRDefault="004D5ACB" w:rsidP="004D5ACB">
      <w:pPr>
        <w:pStyle w:val="Heading1"/>
        <w:rPr>
          <w:color w:val="4F81BD" w:themeColor="accent1"/>
          <w:sz w:val="24"/>
          <w:szCs w:val="24"/>
          <w:lang w:val="en-GB"/>
        </w:rPr>
      </w:pPr>
    </w:p>
    <w:tbl>
      <w:tblPr>
        <w:tblStyle w:val="TableGrid2"/>
        <w:tblW w:w="4263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9" w:type="dxa"/>
          <w:left w:w="0" w:type="dxa"/>
          <w:bottom w:w="29" w:type="dxa"/>
          <w:right w:w="0" w:type="dxa"/>
        </w:tblCellMar>
        <w:tblLook w:val="04A0" w:firstRow="1" w:lastRow="0" w:firstColumn="1" w:lastColumn="0" w:noHBand="0" w:noVBand="1"/>
      </w:tblPr>
      <w:tblGrid>
        <w:gridCol w:w="7980"/>
      </w:tblGrid>
      <w:tr w:rsidR="004D5ACB" w:rsidRPr="00E770AD" w:rsidTr="00495F2D">
        <w:tc>
          <w:tcPr>
            <w:tcW w:w="7980" w:type="dxa"/>
            <w:tcMar>
              <w:bottom w:w="0" w:type="dxa"/>
              <w:right w:w="144" w:type="dxa"/>
            </w:tcMar>
          </w:tcPr>
          <w:p w:rsidR="004D5ACB" w:rsidRDefault="004D5ACB" w:rsidP="00495F2D">
            <w:pPr>
              <w:pStyle w:val="Heading1"/>
              <w:rPr>
                <w:color w:val="4F81BD" w:themeColor="accent1"/>
                <w:sz w:val="24"/>
                <w:szCs w:val="24"/>
                <w:lang w:val="en-GB"/>
              </w:rPr>
            </w:pPr>
            <w:r>
              <w:rPr>
                <w:color w:val="4F81BD" w:themeColor="accent1"/>
                <w:sz w:val="24"/>
                <w:szCs w:val="24"/>
                <w:lang w:val="en-GB"/>
              </w:rPr>
              <w:t>References</w:t>
            </w:r>
          </w:p>
          <w:p w:rsidR="004D5ACB" w:rsidRPr="00E770AD" w:rsidRDefault="004D5ACB" w:rsidP="00495F2D">
            <w:pPr>
              <w:pStyle w:val="Heading1"/>
              <w:rPr>
                <w:sz w:val="24"/>
                <w:szCs w:val="24"/>
                <w:lang w:val="en-GB"/>
              </w:rPr>
            </w:pPr>
            <w:r w:rsidRPr="00E770AD">
              <w:rPr>
                <w:noProof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4D6D9CDA" wp14:editId="01272DAB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20320</wp:posOffset>
                      </wp:positionV>
                      <wp:extent cx="5888990" cy="6350"/>
                      <wp:effectExtent l="0" t="0" r="35560" b="31750"/>
                      <wp:wrapNone/>
                      <wp:docPr id="11" name="Straight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888990" cy="635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ECD4E6B" id="Straight Connector 11" o:spid="_x0000_s1026" style="position:absolute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.6pt" to="463.7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" strokecolor="#1f497d [3215]" strokeweight="1pt"/>
                  </w:pict>
                </mc:Fallback>
              </mc:AlternateContent>
            </w:r>
          </w:p>
        </w:tc>
      </w:tr>
    </w:tbl>
    <w:p w:rsidR="004D5ACB" w:rsidRPr="004D5ACB" w:rsidRDefault="004D5ACB" w:rsidP="004D5ACB">
      <w:pPr>
        <w:pStyle w:val="ListBullet"/>
        <w:numPr>
          <w:ilvl w:val="0"/>
          <w:numId w:val="0"/>
        </w:numPr>
        <w:rPr>
          <w:lang w:val="en-GB"/>
        </w:rPr>
      </w:pPr>
      <w:r>
        <w:rPr>
          <w:lang w:val="en-GB"/>
        </w:rPr>
        <w:t>References are available on request.</w:t>
      </w:r>
    </w:p>
    <w:p w:rsidR="004D5ACB" w:rsidRDefault="004D5ACB" w:rsidP="004D5ACB">
      <w:pPr>
        <w:pStyle w:val="ListBullet"/>
        <w:numPr>
          <w:ilvl w:val="0"/>
          <w:numId w:val="0"/>
        </w:numPr>
        <w:rPr>
          <w:lang w:val="en-GB"/>
        </w:rPr>
      </w:pPr>
    </w:p>
    <w:sectPr w:rsidR="004D5ACB">
      <w:footerReference w:type="default" r:id="rId8"/>
      <w:pgSz w:w="12240" w:h="15840"/>
      <w:pgMar w:top="1440" w:right="1440" w:bottom="1008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005B" w:rsidRDefault="00E2005B">
      <w:r>
        <w:separator/>
      </w:r>
    </w:p>
  </w:endnote>
  <w:endnote w:type="continuationSeparator" w:id="0">
    <w:p w:rsidR="00E2005B" w:rsidRDefault="00E200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7022456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D65A3" w:rsidRDefault="00AD65A3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868E2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005B" w:rsidRDefault="00E2005B">
      <w:r>
        <w:separator/>
      </w:r>
    </w:p>
  </w:footnote>
  <w:footnote w:type="continuationSeparator" w:id="0">
    <w:p w:rsidR="00E2005B" w:rsidRDefault="00E200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F"/>
    <w:multiLevelType w:val="singleLevel"/>
    <w:tmpl w:val="9C12D3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FFFFFF83"/>
    <w:multiLevelType w:val="singleLevel"/>
    <w:tmpl w:val="27427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>
    <w:nsid w:val="FFFFFF88"/>
    <w:multiLevelType w:val="singleLevel"/>
    <w:tmpl w:val="082027C2"/>
    <w:lvl w:ilvl="0">
      <w:start w:val="1"/>
      <w:numFmt w:val="decimal"/>
      <w:pStyle w:val="ListNumber"/>
      <w:lvlText w:val="%1."/>
      <w:lvlJc w:val="left"/>
      <w:pPr>
        <w:tabs>
          <w:tab w:val="num" w:pos="504"/>
        </w:tabs>
        <w:ind w:left="504" w:hanging="360"/>
      </w:pPr>
      <w:rPr>
        <w:rFonts w:hint="default"/>
        <w:color w:val="595959" w:themeColor="text1" w:themeTint="A6"/>
        <w:sz w:val="19"/>
      </w:rPr>
    </w:lvl>
  </w:abstractNum>
  <w:abstractNum w:abstractNumId="3">
    <w:nsid w:val="FFFFFF89"/>
    <w:multiLevelType w:val="singleLevel"/>
    <w:tmpl w:val="3842884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46E67AD"/>
    <w:multiLevelType w:val="hybridMultilevel"/>
    <w:tmpl w:val="2CB8F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622236"/>
    <w:multiLevelType w:val="hybridMultilevel"/>
    <w:tmpl w:val="737A7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BA2FF3"/>
    <w:multiLevelType w:val="hybridMultilevel"/>
    <w:tmpl w:val="F334BD82"/>
    <w:lvl w:ilvl="0" w:tplc="29261B8C">
      <w:start w:val="1"/>
      <w:numFmt w:val="bullet"/>
      <w:pStyle w:val="ListBullet"/>
      <w:lvlText w:val=""/>
      <w:lvlJc w:val="left"/>
      <w:pPr>
        <w:tabs>
          <w:tab w:val="num" w:pos="504"/>
        </w:tabs>
        <w:ind w:left="504" w:hanging="360"/>
      </w:pPr>
      <w:rPr>
        <w:rFonts w:ascii="Symbol" w:hAnsi="Symbol" w:hint="default"/>
        <w:color w:val="595959" w:themeColor="text1" w:themeTint="A6"/>
        <w:sz w:val="19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6FC3AFF"/>
    <w:multiLevelType w:val="hybridMultilevel"/>
    <w:tmpl w:val="7C58E2F6"/>
    <w:lvl w:ilvl="0" w:tplc="06E4D16A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8AD2DFB"/>
    <w:multiLevelType w:val="hybridMultilevel"/>
    <w:tmpl w:val="B20279D4"/>
    <w:lvl w:ilvl="0" w:tplc="9980358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595959" w:themeColor="text1" w:themeTint="A6"/>
        <w:sz w:val="1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FDD4496"/>
    <w:multiLevelType w:val="hybridMultilevel"/>
    <w:tmpl w:val="CA50FC4A"/>
    <w:lvl w:ilvl="0" w:tplc="91AA9A9A">
      <w:start w:val="1"/>
      <w:numFmt w:val="bullet"/>
      <w:lvlText w:val=""/>
      <w:lvlJc w:val="left"/>
      <w:pPr>
        <w:tabs>
          <w:tab w:val="num" w:pos="360"/>
        </w:tabs>
        <w:ind w:left="360" w:hanging="216"/>
      </w:pPr>
      <w:rPr>
        <w:rFonts w:ascii="Symbol" w:hAnsi="Symbol" w:hint="default"/>
        <w:color w:val="595959" w:themeColor="text1" w:themeTint="A6"/>
        <w:sz w:val="1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5174540"/>
    <w:multiLevelType w:val="hybridMultilevel"/>
    <w:tmpl w:val="DE02B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3AF1609"/>
    <w:multiLevelType w:val="hybridMultilevel"/>
    <w:tmpl w:val="3E64D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E344540"/>
    <w:multiLevelType w:val="hybridMultilevel"/>
    <w:tmpl w:val="66B6EC12"/>
    <w:lvl w:ilvl="0" w:tplc="B4DA85E0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5E470D11"/>
    <w:multiLevelType w:val="hybridMultilevel"/>
    <w:tmpl w:val="D132F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35D3F8E"/>
    <w:multiLevelType w:val="hybridMultilevel"/>
    <w:tmpl w:val="C784AE7E"/>
    <w:lvl w:ilvl="0" w:tplc="A4D049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BFBFBF" w:themeColor="background1" w:themeShade="BF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A48137D"/>
    <w:multiLevelType w:val="hybridMultilevel"/>
    <w:tmpl w:val="82383A56"/>
    <w:lvl w:ilvl="0" w:tplc="D058546E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77A13825"/>
    <w:multiLevelType w:val="hybridMultilevel"/>
    <w:tmpl w:val="4E6AD2B2"/>
    <w:lvl w:ilvl="0" w:tplc="729E71C0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7D8D4D3D"/>
    <w:multiLevelType w:val="hybridMultilevel"/>
    <w:tmpl w:val="9F227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E54296C"/>
    <w:multiLevelType w:val="hybridMultilevel"/>
    <w:tmpl w:val="B5D67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3"/>
  </w:num>
  <w:num w:numId="3">
    <w:abstractNumId w:val="5"/>
  </w:num>
  <w:num w:numId="4">
    <w:abstractNumId w:val="4"/>
  </w:num>
  <w:num w:numId="5">
    <w:abstractNumId w:val="17"/>
  </w:num>
  <w:num w:numId="6">
    <w:abstractNumId w:val="11"/>
  </w:num>
  <w:num w:numId="7">
    <w:abstractNumId w:val="1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4"/>
  </w:num>
  <w:num w:numId="13">
    <w:abstractNumId w:val="8"/>
  </w:num>
  <w:num w:numId="14">
    <w:abstractNumId w:val="9"/>
  </w:num>
  <w:num w:numId="15">
    <w:abstractNumId w:val="6"/>
  </w:num>
  <w:num w:numId="16">
    <w:abstractNumId w:val="15"/>
  </w:num>
  <w:num w:numId="17">
    <w:abstractNumId w:val="7"/>
  </w:num>
  <w:num w:numId="18">
    <w:abstractNumId w:val="12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hideSpellingErrors/>
  <w:hideGrammaticalErrors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1BC"/>
    <w:rsid w:val="000245E9"/>
    <w:rsid w:val="00027826"/>
    <w:rsid w:val="000B211F"/>
    <w:rsid w:val="000B618D"/>
    <w:rsid w:val="000B63FB"/>
    <w:rsid w:val="0016056D"/>
    <w:rsid w:val="00162D96"/>
    <w:rsid w:val="00212F9B"/>
    <w:rsid w:val="00244F3F"/>
    <w:rsid w:val="00257543"/>
    <w:rsid w:val="002F3BA8"/>
    <w:rsid w:val="00320560"/>
    <w:rsid w:val="003916DF"/>
    <w:rsid w:val="003939B3"/>
    <w:rsid w:val="003B2D0F"/>
    <w:rsid w:val="00412A29"/>
    <w:rsid w:val="004221FB"/>
    <w:rsid w:val="004245A5"/>
    <w:rsid w:val="00441AD8"/>
    <w:rsid w:val="004A1CBA"/>
    <w:rsid w:val="004C2A03"/>
    <w:rsid w:val="004D5ACB"/>
    <w:rsid w:val="004E4B46"/>
    <w:rsid w:val="00501C2B"/>
    <w:rsid w:val="005750E2"/>
    <w:rsid w:val="005D458F"/>
    <w:rsid w:val="005F5A17"/>
    <w:rsid w:val="0060647A"/>
    <w:rsid w:val="00662AE8"/>
    <w:rsid w:val="006C02D2"/>
    <w:rsid w:val="006C49A4"/>
    <w:rsid w:val="0071368C"/>
    <w:rsid w:val="007304FF"/>
    <w:rsid w:val="00874A45"/>
    <w:rsid w:val="008B5B55"/>
    <w:rsid w:val="008B75B6"/>
    <w:rsid w:val="009816EB"/>
    <w:rsid w:val="009F0434"/>
    <w:rsid w:val="009F386C"/>
    <w:rsid w:val="00A16D47"/>
    <w:rsid w:val="00A619D1"/>
    <w:rsid w:val="00A82F22"/>
    <w:rsid w:val="00A86AAD"/>
    <w:rsid w:val="00A938F1"/>
    <w:rsid w:val="00AD4F91"/>
    <w:rsid w:val="00AD65A3"/>
    <w:rsid w:val="00AE61C8"/>
    <w:rsid w:val="00AF3A79"/>
    <w:rsid w:val="00AF3E6C"/>
    <w:rsid w:val="00BC7CF7"/>
    <w:rsid w:val="00BE218A"/>
    <w:rsid w:val="00C61B08"/>
    <w:rsid w:val="00D16769"/>
    <w:rsid w:val="00DC0A48"/>
    <w:rsid w:val="00DC384E"/>
    <w:rsid w:val="00DD26E4"/>
    <w:rsid w:val="00E2005B"/>
    <w:rsid w:val="00E51834"/>
    <w:rsid w:val="00E770AD"/>
    <w:rsid w:val="00E85FEE"/>
    <w:rsid w:val="00E868E2"/>
    <w:rsid w:val="00ED7D38"/>
    <w:rsid w:val="00F06D44"/>
    <w:rsid w:val="00F431BC"/>
    <w:rsid w:val="00F75D2E"/>
    <w:rsid w:val="00FA4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5:docId w15:val="{4C9A1D07-4077-4370-94CB-DB27B8C0C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3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5" w:qFormat="1"/>
    <w:lsdException w:name="List Number" w:uiPriority="5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10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10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iPriority="9" w:unhideWhenUsed="1" w:qFormat="1"/>
    <w:lsdException w:name="List Continue 2" w:semiHidden="1" w:uiPriority="10" w:unhideWhenUsed="1" w:qFormat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5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nhideWhenUsed/>
    <w:qFormat/>
    <w:rsid w:val="004D5ACB"/>
  </w:style>
  <w:style w:type="paragraph" w:styleId="Heading1">
    <w:name w:val="heading 1"/>
    <w:basedOn w:val="Normal"/>
    <w:link w:val="Heading1Char"/>
    <w:uiPriority w:val="3"/>
    <w:unhideWhenUsed/>
    <w:qFormat/>
    <w:pPr>
      <w:outlineLvl w:val="0"/>
    </w:pPr>
    <w:rPr>
      <w:rFonts w:asciiTheme="majorHAnsi" w:hAnsiTheme="majorHAnsi"/>
      <w:caps/>
      <w:color w:val="595959" w:themeColor="text1" w:themeTint="A6"/>
      <w:spacing w:val="10"/>
      <w:sz w:val="18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pPr>
      <w:outlineLvl w:val="1"/>
    </w:pPr>
    <w:rPr>
      <w:rFonts w:asciiTheme="majorHAnsi" w:hAnsiTheme="majorHAnsi"/>
      <w:caps/>
      <w:color w:val="595959" w:themeColor="text1" w:themeTint="A6"/>
      <w:spacing w:val="10"/>
    </w:rPr>
  </w:style>
  <w:style w:type="paragraph" w:styleId="Heading3">
    <w:name w:val="heading 3"/>
    <w:basedOn w:val="Normal"/>
    <w:next w:val="Normal"/>
    <w:link w:val="Heading3Char"/>
    <w:uiPriority w:val="3"/>
    <w:semiHidden/>
    <w:unhideWhenUsed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Heading1"/>
    <w:next w:val="Normal"/>
    <w:link w:val="Heading4Char"/>
    <w:uiPriority w:val="3"/>
    <w:semiHidden/>
    <w:unhideWhenUsed/>
    <w:qFormat/>
    <w:pPr>
      <w:outlineLvl w:val="3"/>
    </w:pPr>
    <w:rPr>
      <w:color w:val="000000" w:themeColor="tex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3"/>
    <w:rPr>
      <w:rFonts w:asciiTheme="majorHAnsi" w:hAnsiTheme="majorHAnsi"/>
      <w:caps/>
      <w:color w:val="595959" w:themeColor="text1" w:themeTint="A6"/>
      <w:spacing w:val="10"/>
      <w:sz w:val="18"/>
    </w:rPr>
  </w:style>
  <w:style w:type="character" w:styleId="Emphasis">
    <w:name w:val="Emphasis"/>
    <w:basedOn w:val="DefaultParagraphFont"/>
    <w:uiPriority w:val="4"/>
    <w:qFormat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3"/>
    <w:rPr>
      <w:rFonts w:asciiTheme="majorHAnsi" w:hAnsiTheme="majorHAnsi"/>
      <w:caps/>
      <w:color w:val="595959" w:themeColor="text1" w:themeTint="A6"/>
      <w:spacing w:val="10"/>
    </w:rPr>
  </w:style>
  <w:style w:type="character" w:customStyle="1" w:styleId="Heading3Char">
    <w:name w:val="Heading 3 Char"/>
    <w:basedOn w:val="DefaultParagraphFont"/>
    <w:link w:val="Heading3"/>
    <w:uiPriority w:val="3"/>
    <w:semiHidden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3"/>
    <w:semiHidden/>
    <w:rPr>
      <w:rFonts w:asciiTheme="majorHAnsi" w:hAnsiTheme="majorHAnsi"/>
      <w:caps/>
      <w:spacing w:val="10"/>
      <w:sz w:val="18"/>
    </w:rPr>
  </w:style>
  <w:style w:type="paragraph" w:styleId="Header">
    <w:name w:val="header"/>
    <w:basedOn w:val="Normal"/>
    <w:link w:val="HeaderChar"/>
    <w:uiPriority w:val="99"/>
    <w:unhideWhenUsed/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Bullet">
    <w:name w:val="List Bullet"/>
    <w:basedOn w:val="Normal"/>
    <w:uiPriority w:val="5"/>
    <w:qFormat/>
    <w:pPr>
      <w:numPr>
        <w:numId w:val="15"/>
      </w:numPr>
      <w:spacing w:after="80"/>
    </w:pPr>
  </w:style>
  <w:style w:type="paragraph" w:styleId="ListNumber">
    <w:name w:val="List Number"/>
    <w:basedOn w:val="Normal"/>
    <w:uiPriority w:val="5"/>
    <w:qFormat/>
    <w:pPr>
      <w:numPr>
        <w:numId w:val="9"/>
      </w:numPr>
      <w:contextualSpacing/>
    </w:pPr>
  </w:style>
  <w:style w:type="paragraph" w:styleId="Title">
    <w:name w:val="Title"/>
    <w:basedOn w:val="Normal"/>
    <w:link w:val="TitleChar"/>
    <w:uiPriority w:val="1"/>
    <w:qFormat/>
    <w:pPr>
      <w:contextualSpacing/>
    </w:pPr>
    <w:rPr>
      <w:rFonts w:asciiTheme="majorHAnsi" w:eastAsiaTheme="majorEastAsia" w:hAnsiTheme="majorHAnsi" w:cstheme="majorBidi"/>
      <w:caps/>
      <w:color w:val="595959" w:themeColor="text1" w:themeTint="A6"/>
      <w:spacing w:val="10"/>
      <w:kern w:val="28"/>
      <w:sz w:val="23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aps/>
      <w:color w:val="595959" w:themeColor="text1" w:themeTint="A6"/>
      <w:spacing w:val="10"/>
      <w:kern w:val="28"/>
      <w:sz w:val="23"/>
      <w:szCs w:val="56"/>
    </w:rPr>
  </w:style>
  <w:style w:type="character" w:styleId="Hyperlink">
    <w:name w:val="Hyperlink"/>
    <w:basedOn w:val="DefaultParagraphFont"/>
    <w:uiPriority w:val="99"/>
    <w:unhideWhenUsed/>
    <w:rsid w:val="005F5A1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unhideWhenUsed/>
    <w:qFormat/>
    <w:rsid w:val="005F5A17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1"/>
    <w:rsid w:val="00ED7D3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TableNormal"/>
    <w:next w:val="TableGrid"/>
    <w:uiPriority w:val="1"/>
    <w:rsid w:val="004A1CB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679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29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1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00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3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Microsoft\Templates\Resume%20for%20recent%20college%20gradu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0E22580AE134F20B4962FE1F5260B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850CB-40D7-4CC9-86E6-EB99676BF575}"/>
      </w:docPartPr>
      <w:docPartBody>
        <w:p w:rsidR="00263801" w:rsidRDefault="00263801">
          <w:pPr>
            <w:pStyle w:val="30E22580AE134F20B4962FE1F5260B12"/>
          </w:pPr>
          <w:r>
            <w:t>Your Name</w:t>
          </w:r>
        </w:p>
      </w:docPartBody>
    </w:docPart>
    <w:docPart>
      <w:docPartPr>
        <w:name w:val="221539950C3C47269AE0C77C298CD9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452492-BA91-4BDD-99EE-7E22BF0E8359}"/>
      </w:docPartPr>
      <w:docPartBody>
        <w:p w:rsidR="00263801" w:rsidRDefault="00263801">
          <w:pPr>
            <w:pStyle w:val="221539950C3C47269AE0C77C298CD914"/>
          </w:pPr>
          <w:r>
            <w:t>Education</w:t>
          </w:r>
        </w:p>
      </w:docPartBody>
    </w:docPart>
    <w:docPart>
      <w:docPartPr>
        <w:name w:val="0EFF53C1614143CD81DB8DABE27CA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947E39-4D10-4828-87DB-BC789F71EE32}"/>
      </w:docPartPr>
      <w:docPartBody>
        <w:p w:rsidR="00263801" w:rsidRDefault="00263801" w:rsidP="00263801">
          <w:pPr>
            <w:pStyle w:val="0EFF53C1614143CD81DB8DABE27CAB2B"/>
          </w:pPr>
          <w:r>
            <w:t>Skills &amp; Abilities</w:t>
          </w:r>
        </w:p>
      </w:docPartBody>
    </w:docPart>
    <w:docPart>
      <w:docPartPr>
        <w:name w:val="CEB86EB0FEE0448E94169F301FC64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2D7561-FB17-4090-A1BB-4E812E2230AA}"/>
      </w:docPartPr>
      <w:docPartBody>
        <w:p w:rsidR="00263801" w:rsidRDefault="00263801" w:rsidP="00263801">
          <w:pPr>
            <w:pStyle w:val="CEB86EB0FEE0448E94169F301FC64189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BA2FF3"/>
    <w:multiLevelType w:val="hybridMultilevel"/>
    <w:tmpl w:val="5A04AEA0"/>
    <w:lvl w:ilvl="0" w:tplc="29261B8C">
      <w:start w:val="1"/>
      <w:numFmt w:val="bullet"/>
      <w:pStyle w:val="ListBullet"/>
      <w:lvlText w:val=""/>
      <w:lvlJc w:val="left"/>
      <w:pPr>
        <w:tabs>
          <w:tab w:val="num" w:pos="504"/>
        </w:tabs>
        <w:ind w:left="504" w:hanging="360"/>
      </w:pPr>
      <w:rPr>
        <w:rFonts w:ascii="Symbol" w:hAnsi="Symbol" w:hint="default"/>
        <w:color w:val="595959" w:themeColor="text1" w:themeTint="A6"/>
        <w:sz w:val="1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3801"/>
    <w:rsid w:val="00263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5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0E22580AE134F20B4962FE1F5260B12">
    <w:name w:val="30E22580AE134F20B4962FE1F5260B12"/>
  </w:style>
  <w:style w:type="paragraph" w:customStyle="1" w:styleId="1BCCEE7BC37B454EA8E9FE51A249C55B">
    <w:name w:val="1BCCEE7BC37B454EA8E9FE51A249C55B"/>
  </w:style>
  <w:style w:type="paragraph" w:customStyle="1" w:styleId="3BBE4FD0E5EF4C468874F122C50E519D">
    <w:name w:val="3BBE4FD0E5EF4C468874F122C50E519D"/>
  </w:style>
  <w:style w:type="paragraph" w:customStyle="1" w:styleId="4D9CCC19C71D4E1584883733987482DA">
    <w:name w:val="4D9CCC19C71D4E1584883733987482DA"/>
  </w:style>
  <w:style w:type="paragraph" w:customStyle="1" w:styleId="EC913A7DC92A4F1E867331A467A35B4C">
    <w:name w:val="EC913A7DC92A4F1E867331A467A35B4C"/>
  </w:style>
  <w:style w:type="paragraph" w:customStyle="1" w:styleId="506AE0784E9E4157BFC2E07C95FFF250">
    <w:name w:val="506AE0784E9E4157BFC2E07C95FFF250"/>
  </w:style>
  <w:style w:type="paragraph" w:customStyle="1" w:styleId="631747AC255A4758807A730EA81D57DD">
    <w:name w:val="631747AC255A4758807A730EA81D57DD"/>
  </w:style>
  <w:style w:type="paragraph" w:customStyle="1" w:styleId="221539950C3C47269AE0C77C298CD914">
    <w:name w:val="221539950C3C47269AE0C77C298CD914"/>
  </w:style>
  <w:style w:type="paragraph" w:customStyle="1" w:styleId="6147802EBE574676A6C0F84439D8E13C">
    <w:name w:val="6147802EBE574676A6C0F84439D8E13C"/>
  </w:style>
  <w:style w:type="character" w:styleId="Emphasis">
    <w:name w:val="Emphasis"/>
    <w:basedOn w:val="DefaultParagraphFont"/>
    <w:uiPriority w:val="4"/>
    <w:qFormat/>
    <w:rsid w:val="00263801"/>
    <w:rPr>
      <w:i/>
      <w:iCs/>
    </w:rPr>
  </w:style>
  <w:style w:type="paragraph" w:customStyle="1" w:styleId="709C03B672B94330BCE1DEECDA8F09E9">
    <w:name w:val="709C03B672B94330BCE1DEECDA8F09E9"/>
  </w:style>
  <w:style w:type="paragraph" w:customStyle="1" w:styleId="7BA245D5E390432697B958B9FB3530CD">
    <w:name w:val="7BA245D5E390432697B958B9FB3530CD"/>
  </w:style>
  <w:style w:type="paragraph" w:styleId="ListBullet">
    <w:name w:val="List Bullet"/>
    <w:basedOn w:val="Normal"/>
    <w:uiPriority w:val="5"/>
    <w:qFormat/>
    <w:rsid w:val="00263801"/>
    <w:pPr>
      <w:numPr>
        <w:numId w:val="1"/>
      </w:numPr>
      <w:spacing w:after="80" w:line="240" w:lineRule="auto"/>
    </w:pPr>
    <w:rPr>
      <w:sz w:val="20"/>
      <w:szCs w:val="20"/>
      <w:lang w:val="en-US" w:eastAsia="en-US"/>
    </w:rPr>
  </w:style>
  <w:style w:type="paragraph" w:customStyle="1" w:styleId="03DC3220A5F94B2EA82608CA10368C95">
    <w:name w:val="03DC3220A5F94B2EA82608CA10368C95"/>
  </w:style>
  <w:style w:type="paragraph" w:customStyle="1" w:styleId="FB24E7E4AD4E40A0964562DB147D86C3">
    <w:name w:val="FB24E7E4AD4E40A0964562DB147D86C3"/>
  </w:style>
  <w:style w:type="paragraph" w:customStyle="1" w:styleId="97307DA6CEDF4CACBE064292D55FF20D">
    <w:name w:val="97307DA6CEDF4CACBE064292D55FF20D"/>
  </w:style>
  <w:style w:type="paragraph" w:customStyle="1" w:styleId="503C6C6879B443818EE7B12EA748EA23">
    <w:name w:val="503C6C6879B443818EE7B12EA748EA23"/>
  </w:style>
  <w:style w:type="paragraph" w:customStyle="1" w:styleId="BE9B461DA25243808F82ACECCA1CC06E">
    <w:name w:val="BE9B461DA25243808F82ACECCA1CC06E"/>
  </w:style>
  <w:style w:type="paragraph" w:customStyle="1" w:styleId="467E3AD5F8F44F86A05A54CB979D04B9">
    <w:name w:val="467E3AD5F8F44F86A05A54CB979D04B9"/>
  </w:style>
  <w:style w:type="paragraph" w:customStyle="1" w:styleId="23C6D85BAB444FA29A73408C8FBC81EE">
    <w:name w:val="23C6D85BAB444FA29A73408C8FBC81EE"/>
  </w:style>
  <w:style w:type="paragraph" w:customStyle="1" w:styleId="7F28B6D7B1E241F3AC2450CECF26852F">
    <w:name w:val="7F28B6D7B1E241F3AC2450CECF26852F"/>
  </w:style>
  <w:style w:type="paragraph" w:customStyle="1" w:styleId="8CF3E27311C144D294278CFF0ACA4FBF">
    <w:name w:val="8CF3E27311C144D294278CFF0ACA4FBF"/>
  </w:style>
  <w:style w:type="paragraph" w:customStyle="1" w:styleId="47779DF8C22249ABA2FC34A9DBB227E3">
    <w:name w:val="47779DF8C22249ABA2FC34A9DBB227E3"/>
  </w:style>
  <w:style w:type="paragraph" w:customStyle="1" w:styleId="8073C6925DC141FC8F52AF21D255ED0D">
    <w:name w:val="8073C6925DC141FC8F52AF21D255ED0D"/>
  </w:style>
  <w:style w:type="paragraph" w:customStyle="1" w:styleId="A701547A1E514BAEA91ACF712E8F8B60">
    <w:name w:val="A701547A1E514BAEA91ACF712E8F8B60"/>
  </w:style>
  <w:style w:type="paragraph" w:customStyle="1" w:styleId="2E5C5FCE5970438AB3A0F1D3FDF97E9B">
    <w:name w:val="2E5C5FCE5970438AB3A0F1D3FDF97E9B"/>
  </w:style>
  <w:style w:type="paragraph" w:customStyle="1" w:styleId="8C3734EB393E4194B57500BA465762A2">
    <w:name w:val="8C3734EB393E4194B57500BA465762A2"/>
  </w:style>
  <w:style w:type="paragraph" w:customStyle="1" w:styleId="A075092F21F344DE8B3E20A43BD3F9B0">
    <w:name w:val="A075092F21F344DE8B3E20A43BD3F9B0"/>
  </w:style>
  <w:style w:type="paragraph" w:customStyle="1" w:styleId="5A40F35B9B7949D9903B243FAE4BAF8B">
    <w:name w:val="5A40F35B9B7949D9903B243FAE4BAF8B"/>
  </w:style>
  <w:style w:type="paragraph" w:customStyle="1" w:styleId="56BBBCA20CCD4DE3A11B630CEFCC0A54">
    <w:name w:val="56BBBCA20CCD4DE3A11B630CEFCC0A54"/>
  </w:style>
  <w:style w:type="paragraph" w:customStyle="1" w:styleId="0DE1C8AF9B67424093F7B1A60C2E2628">
    <w:name w:val="0DE1C8AF9B67424093F7B1A60C2E2628"/>
  </w:style>
  <w:style w:type="paragraph" w:customStyle="1" w:styleId="CCED6AE4D6FA4A5AA4713CD0D6FB9E6C">
    <w:name w:val="CCED6AE4D6FA4A5AA4713CD0D6FB9E6C"/>
  </w:style>
  <w:style w:type="paragraph" w:customStyle="1" w:styleId="88624DE69F7748C19B149B145E65DC40">
    <w:name w:val="88624DE69F7748C19B149B145E65DC40"/>
  </w:style>
  <w:style w:type="paragraph" w:customStyle="1" w:styleId="D34E2ABDBF3A4983B5C66AFE1CA9E431">
    <w:name w:val="D34E2ABDBF3A4983B5C66AFE1CA9E431"/>
    <w:rsid w:val="00263801"/>
  </w:style>
  <w:style w:type="paragraph" w:customStyle="1" w:styleId="57BE7B1929604CA8957F84697463B9F9">
    <w:name w:val="57BE7B1929604CA8957F84697463B9F9"/>
    <w:rsid w:val="00263801"/>
  </w:style>
  <w:style w:type="paragraph" w:customStyle="1" w:styleId="BA8E6F1066034AF091B4C41C97875306">
    <w:name w:val="BA8E6F1066034AF091B4C41C97875306"/>
    <w:rsid w:val="00263801"/>
  </w:style>
  <w:style w:type="paragraph" w:customStyle="1" w:styleId="6BF1A3DDE5C14BE385269BD118F8FC0B">
    <w:name w:val="6BF1A3DDE5C14BE385269BD118F8FC0B"/>
    <w:rsid w:val="00263801"/>
  </w:style>
  <w:style w:type="paragraph" w:customStyle="1" w:styleId="D96AF3C47F104C7B8CCC8A65C0D4844F">
    <w:name w:val="D96AF3C47F104C7B8CCC8A65C0D4844F"/>
    <w:rsid w:val="00263801"/>
  </w:style>
  <w:style w:type="paragraph" w:customStyle="1" w:styleId="AE893AD1E3E14BF5BC40A50B37A06D2D">
    <w:name w:val="AE893AD1E3E14BF5BC40A50B37A06D2D"/>
    <w:rsid w:val="00263801"/>
  </w:style>
  <w:style w:type="paragraph" w:customStyle="1" w:styleId="6D618F835CC44C5A892C0F5CCCCC2F93">
    <w:name w:val="6D618F835CC44C5A892C0F5CCCCC2F93"/>
    <w:rsid w:val="00263801"/>
  </w:style>
  <w:style w:type="paragraph" w:customStyle="1" w:styleId="B9AFBCB16549409BA2CFDA037B713470">
    <w:name w:val="B9AFBCB16549409BA2CFDA037B713470"/>
    <w:rsid w:val="00263801"/>
  </w:style>
  <w:style w:type="paragraph" w:customStyle="1" w:styleId="4BD6C729213C4995B50BD3AD6A2836F5">
    <w:name w:val="4BD6C729213C4995B50BD3AD6A2836F5"/>
    <w:rsid w:val="00263801"/>
  </w:style>
  <w:style w:type="paragraph" w:customStyle="1" w:styleId="3374300C274140E2A9D1B365E316CBE6">
    <w:name w:val="3374300C274140E2A9D1B365E316CBE6"/>
    <w:rsid w:val="00263801"/>
  </w:style>
  <w:style w:type="paragraph" w:customStyle="1" w:styleId="863BB78377A74C88AEF2C00D47ADC317">
    <w:name w:val="863BB78377A74C88AEF2C00D47ADC317"/>
    <w:rsid w:val="00263801"/>
  </w:style>
  <w:style w:type="paragraph" w:customStyle="1" w:styleId="87EA5D300998428893D6566F2D2017B9">
    <w:name w:val="87EA5D300998428893D6566F2D2017B9"/>
    <w:rsid w:val="00263801"/>
  </w:style>
  <w:style w:type="paragraph" w:customStyle="1" w:styleId="6A4CB2D46183467E97B2A143C40D63F8">
    <w:name w:val="6A4CB2D46183467E97B2A143C40D63F8"/>
    <w:rsid w:val="00263801"/>
  </w:style>
  <w:style w:type="paragraph" w:customStyle="1" w:styleId="C50E1C3A6AE74F9EB08D04A89A3CA257">
    <w:name w:val="C50E1C3A6AE74F9EB08D04A89A3CA257"/>
    <w:rsid w:val="00263801"/>
  </w:style>
  <w:style w:type="paragraph" w:customStyle="1" w:styleId="5BCAA8E8DAC94D84BAF5E2A4C5DF4DED">
    <w:name w:val="5BCAA8E8DAC94D84BAF5E2A4C5DF4DED"/>
    <w:rsid w:val="00263801"/>
  </w:style>
  <w:style w:type="paragraph" w:customStyle="1" w:styleId="D9E65ABE330148B9AC70CAB133DC3093">
    <w:name w:val="D9E65ABE330148B9AC70CAB133DC3093"/>
    <w:rsid w:val="00263801"/>
  </w:style>
  <w:style w:type="paragraph" w:customStyle="1" w:styleId="35947701D81E43A18CDAA43140F1FA53">
    <w:name w:val="35947701D81E43A18CDAA43140F1FA53"/>
    <w:rsid w:val="00263801"/>
  </w:style>
  <w:style w:type="paragraph" w:customStyle="1" w:styleId="DAA0062F56E94AFA97782B1DC03BBAE2">
    <w:name w:val="DAA0062F56E94AFA97782B1DC03BBAE2"/>
    <w:rsid w:val="00263801"/>
  </w:style>
  <w:style w:type="paragraph" w:customStyle="1" w:styleId="87534CB3A2864B3DBC61E21F054038C8">
    <w:name w:val="87534CB3A2864B3DBC61E21F054038C8"/>
    <w:rsid w:val="00263801"/>
  </w:style>
  <w:style w:type="paragraph" w:customStyle="1" w:styleId="F816818A8C384A2DB2E7369F3F873187">
    <w:name w:val="F816818A8C384A2DB2E7369F3F873187"/>
    <w:rsid w:val="00263801"/>
  </w:style>
  <w:style w:type="paragraph" w:customStyle="1" w:styleId="BA3C3D4B7F9B4765820B75002ACE2F5D">
    <w:name w:val="BA3C3D4B7F9B4765820B75002ACE2F5D"/>
    <w:rsid w:val="00263801"/>
  </w:style>
  <w:style w:type="paragraph" w:customStyle="1" w:styleId="161622D87FDF47DAB0F1422DD453E1B8">
    <w:name w:val="161622D87FDF47DAB0F1422DD453E1B8"/>
    <w:rsid w:val="00263801"/>
  </w:style>
  <w:style w:type="paragraph" w:customStyle="1" w:styleId="F4665CEDAA184B6E92B534329F1A536F">
    <w:name w:val="F4665CEDAA184B6E92B534329F1A536F"/>
    <w:rsid w:val="00263801"/>
  </w:style>
  <w:style w:type="paragraph" w:customStyle="1" w:styleId="79838033C30B4478912D5997D3465214">
    <w:name w:val="79838033C30B4478912D5997D3465214"/>
    <w:rsid w:val="00263801"/>
  </w:style>
  <w:style w:type="paragraph" w:customStyle="1" w:styleId="63EB924089FF4EF9A9B7112B3139AA5D">
    <w:name w:val="63EB924089FF4EF9A9B7112B3139AA5D"/>
    <w:rsid w:val="00263801"/>
  </w:style>
  <w:style w:type="paragraph" w:customStyle="1" w:styleId="8130D7EC18664ADEBEFD4DC6E816CF9B">
    <w:name w:val="8130D7EC18664ADEBEFD4DC6E816CF9B"/>
    <w:rsid w:val="00263801"/>
  </w:style>
  <w:style w:type="paragraph" w:customStyle="1" w:styleId="95A2A636B3564CEFB585F3FDE3369E17">
    <w:name w:val="95A2A636B3564CEFB585F3FDE3369E17"/>
    <w:rsid w:val="00263801"/>
  </w:style>
  <w:style w:type="paragraph" w:customStyle="1" w:styleId="C1C1F40114E6471AB5F6E2E38FD9D117">
    <w:name w:val="C1C1F40114E6471AB5F6E2E38FD9D117"/>
    <w:rsid w:val="00263801"/>
  </w:style>
  <w:style w:type="paragraph" w:customStyle="1" w:styleId="6F35ADCB0B1B4BE8B9692E8CCBC5559D">
    <w:name w:val="6F35ADCB0B1B4BE8B9692E8CCBC5559D"/>
    <w:rsid w:val="00263801"/>
  </w:style>
  <w:style w:type="paragraph" w:customStyle="1" w:styleId="02923CC3A2DA4CDB94E3DB01AA4FF27D">
    <w:name w:val="02923CC3A2DA4CDB94E3DB01AA4FF27D"/>
    <w:rsid w:val="00263801"/>
  </w:style>
  <w:style w:type="paragraph" w:customStyle="1" w:styleId="170C65E961FF48ED9F5C877FA4FC4E3C">
    <w:name w:val="170C65E961FF48ED9F5C877FA4FC4E3C"/>
    <w:rsid w:val="00263801"/>
  </w:style>
  <w:style w:type="paragraph" w:customStyle="1" w:styleId="5A60E753B1B54C839D6A7F15B7B3B5C7">
    <w:name w:val="5A60E753B1B54C839D6A7F15B7B3B5C7"/>
    <w:rsid w:val="00263801"/>
  </w:style>
  <w:style w:type="paragraph" w:customStyle="1" w:styleId="0EFF53C1614143CD81DB8DABE27CAB2B">
    <w:name w:val="0EFF53C1614143CD81DB8DABE27CAB2B"/>
    <w:rsid w:val="00263801"/>
  </w:style>
  <w:style w:type="paragraph" w:customStyle="1" w:styleId="09DC1FAC949847ED93E4F13A86B8B03A">
    <w:name w:val="09DC1FAC949847ED93E4F13A86B8B03A"/>
    <w:rsid w:val="00263801"/>
  </w:style>
  <w:style w:type="paragraph" w:customStyle="1" w:styleId="501B594736A0405A801D0246FAEC9C64">
    <w:name w:val="501B594736A0405A801D0246FAEC9C64"/>
    <w:rsid w:val="00263801"/>
  </w:style>
  <w:style w:type="paragraph" w:customStyle="1" w:styleId="811901B037EF4BBC9A109F030B84C4BC">
    <w:name w:val="811901B037EF4BBC9A109F030B84C4BC"/>
    <w:rsid w:val="00263801"/>
  </w:style>
  <w:style w:type="paragraph" w:customStyle="1" w:styleId="2AC065CA709C4DDDAC4E572D37534B96">
    <w:name w:val="2AC065CA709C4DDDAC4E572D37534B96"/>
    <w:rsid w:val="00263801"/>
  </w:style>
  <w:style w:type="paragraph" w:customStyle="1" w:styleId="12220CC6ECC94D95A719497BDA866222">
    <w:name w:val="12220CC6ECC94D95A719497BDA866222"/>
    <w:rsid w:val="00263801"/>
  </w:style>
  <w:style w:type="paragraph" w:customStyle="1" w:styleId="8E93783CF40D4B3284E06FE1F1CEFE16">
    <w:name w:val="8E93783CF40D4B3284E06FE1F1CEFE16"/>
    <w:rsid w:val="00263801"/>
  </w:style>
  <w:style w:type="paragraph" w:customStyle="1" w:styleId="26915724086243F5B05B5F9F30839F8F">
    <w:name w:val="26915724086243F5B05B5F9F30839F8F"/>
    <w:rsid w:val="00263801"/>
  </w:style>
  <w:style w:type="paragraph" w:customStyle="1" w:styleId="1635E03362E1427B888DB678CA34682C">
    <w:name w:val="1635E03362E1427B888DB678CA34682C"/>
    <w:rsid w:val="00263801"/>
  </w:style>
  <w:style w:type="paragraph" w:customStyle="1" w:styleId="C972FF96A57D42879D0D328935788110">
    <w:name w:val="C972FF96A57D42879D0D328935788110"/>
    <w:rsid w:val="00263801"/>
  </w:style>
  <w:style w:type="paragraph" w:customStyle="1" w:styleId="C3C459BEC9014A5E99B57EA04C56B795">
    <w:name w:val="C3C459BEC9014A5E99B57EA04C56B795"/>
    <w:rsid w:val="00263801"/>
  </w:style>
  <w:style w:type="paragraph" w:customStyle="1" w:styleId="4971C88D171D4D37B311118457D90744">
    <w:name w:val="4971C88D171D4D37B311118457D90744"/>
    <w:rsid w:val="00263801"/>
  </w:style>
  <w:style w:type="paragraph" w:customStyle="1" w:styleId="45BD3D5DA7BD4AEE8CAB8632C6873E57">
    <w:name w:val="45BD3D5DA7BD4AEE8CAB8632C6873E57"/>
    <w:rsid w:val="00263801"/>
  </w:style>
  <w:style w:type="paragraph" w:customStyle="1" w:styleId="31D57BD7EAD04BADA6D9A0E1CE74F9FC">
    <w:name w:val="31D57BD7EAD04BADA6D9A0E1CE74F9FC"/>
    <w:rsid w:val="00263801"/>
  </w:style>
  <w:style w:type="paragraph" w:customStyle="1" w:styleId="8E79D363B3D8442F82F59223995E4A2D">
    <w:name w:val="8E79D363B3D8442F82F59223995E4A2D"/>
    <w:rsid w:val="00263801"/>
  </w:style>
  <w:style w:type="paragraph" w:customStyle="1" w:styleId="93E5DEAC7AD7460A9A84EBE6796FEB24">
    <w:name w:val="93E5DEAC7AD7460A9A84EBE6796FEB24"/>
    <w:rsid w:val="00263801"/>
  </w:style>
  <w:style w:type="paragraph" w:customStyle="1" w:styleId="A33E34FE0E7648F2BED12943B5AB6766">
    <w:name w:val="A33E34FE0E7648F2BED12943B5AB6766"/>
    <w:rsid w:val="00263801"/>
  </w:style>
  <w:style w:type="paragraph" w:customStyle="1" w:styleId="88F1D6020FF64154865A1664889B2CC7">
    <w:name w:val="88F1D6020FF64154865A1664889B2CC7"/>
    <w:rsid w:val="00263801"/>
  </w:style>
  <w:style w:type="paragraph" w:customStyle="1" w:styleId="3DD120EFC472483BA09964BE10BC4394">
    <w:name w:val="3DD120EFC472483BA09964BE10BC4394"/>
    <w:rsid w:val="00263801"/>
  </w:style>
  <w:style w:type="paragraph" w:customStyle="1" w:styleId="4AC18D7A63464F9F897EECDA4891BC46">
    <w:name w:val="4AC18D7A63464F9F897EECDA4891BC46"/>
    <w:rsid w:val="00263801"/>
  </w:style>
  <w:style w:type="paragraph" w:customStyle="1" w:styleId="71FC38E4CEA74708B80FD2C5A6274CFF">
    <w:name w:val="71FC38E4CEA74708B80FD2C5A6274CFF"/>
    <w:rsid w:val="00263801"/>
  </w:style>
  <w:style w:type="paragraph" w:customStyle="1" w:styleId="E3A1ED9EC10B47B4B345A97736076C24">
    <w:name w:val="E3A1ED9EC10B47B4B345A97736076C24"/>
    <w:rsid w:val="00263801"/>
  </w:style>
  <w:style w:type="paragraph" w:customStyle="1" w:styleId="372BCE247E4B4B24881A623F30CF6872">
    <w:name w:val="372BCE247E4B4B24881A623F30CF6872"/>
    <w:rsid w:val="00263801"/>
  </w:style>
  <w:style w:type="paragraph" w:customStyle="1" w:styleId="2CD83E4F686E455F926588F4B37F81A5">
    <w:name w:val="2CD83E4F686E455F926588F4B37F81A5"/>
    <w:rsid w:val="00263801"/>
  </w:style>
  <w:style w:type="paragraph" w:customStyle="1" w:styleId="7C91807E8E0A4555B697479A32C39C73">
    <w:name w:val="7C91807E8E0A4555B697479A32C39C73"/>
    <w:rsid w:val="00263801"/>
  </w:style>
  <w:style w:type="paragraph" w:customStyle="1" w:styleId="286610D4F7BE47BFAC0FB985811A2F40">
    <w:name w:val="286610D4F7BE47BFAC0FB985811A2F40"/>
    <w:rsid w:val="00263801"/>
  </w:style>
  <w:style w:type="paragraph" w:customStyle="1" w:styleId="793C0F42DDE047C7832AF24DB1773B89">
    <w:name w:val="793C0F42DDE047C7832AF24DB1773B89"/>
    <w:rsid w:val="00263801"/>
  </w:style>
  <w:style w:type="paragraph" w:customStyle="1" w:styleId="8CB87E2AC010448BADFB37D726366997">
    <w:name w:val="8CB87E2AC010448BADFB37D726366997"/>
    <w:rsid w:val="00263801"/>
  </w:style>
  <w:style w:type="paragraph" w:customStyle="1" w:styleId="8ED86CA44AED4F1594596EF31111B640">
    <w:name w:val="8ED86CA44AED4F1594596EF31111B640"/>
    <w:rsid w:val="00263801"/>
  </w:style>
  <w:style w:type="paragraph" w:customStyle="1" w:styleId="2DA63E25AE9D48288337ED7A82B394CF">
    <w:name w:val="2DA63E25AE9D48288337ED7A82B394CF"/>
    <w:rsid w:val="00263801"/>
  </w:style>
  <w:style w:type="paragraph" w:customStyle="1" w:styleId="33441AE4139F476FBEFC75EC75927FFD">
    <w:name w:val="33441AE4139F476FBEFC75EC75927FFD"/>
    <w:rsid w:val="00263801"/>
  </w:style>
  <w:style w:type="paragraph" w:customStyle="1" w:styleId="BFC52D6EC4A2400F8352916E983F2C74">
    <w:name w:val="BFC52D6EC4A2400F8352916E983F2C74"/>
    <w:rsid w:val="00263801"/>
  </w:style>
  <w:style w:type="paragraph" w:customStyle="1" w:styleId="23BBFC11AAA44C7C8CAEB76105191145">
    <w:name w:val="23BBFC11AAA44C7C8CAEB76105191145"/>
    <w:rsid w:val="00263801"/>
  </w:style>
  <w:style w:type="paragraph" w:customStyle="1" w:styleId="8476D500F9064299836E5F090665066C">
    <w:name w:val="8476D500F9064299836E5F090665066C"/>
    <w:rsid w:val="00263801"/>
  </w:style>
  <w:style w:type="paragraph" w:customStyle="1" w:styleId="3F5AD71C6B624252983C8963F85851B8">
    <w:name w:val="3F5AD71C6B624252983C8963F85851B8"/>
    <w:rsid w:val="00263801"/>
  </w:style>
  <w:style w:type="paragraph" w:customStyle="1" w:styleId="33F4785E6E474DDDAD607986B3DB1123">
    <w:name w:val="33F4785E6E474DDDAD607986B3DB1123"/>
    <w:rsid w:val="00263801"/>
  </w:style>
  <w:style w:type="paragraph" w:customStyle="1" w:styleId="95324B2E85CA4E11A31F077681114135">
    <w:name w:val="95324B2E85CA4E11A31F077681114135"/>
    <w:rsid w:val="00263801"/>
  </w:style>
  <w:style w:type="paragraph" w:customStyle="1" w:styleId="5640DCF801D04E9DB3EFF8D4E6E0A57E">
    <w:name w:val="5640DCF801D04E9DB3EFF8D4E6E0A57E"/>
    <w:rsid w:val="00263801"/>
  </w:style>
  <w:style w:type="paragraph" w:customStyle="1" w:styleId="B1215D22FDEE46D8850B0980D347C90A">
    <w:name w:val="B1215D22FDEE46D8850B0980D347C90A"/>
    <w:rsid w:val="00263801"/>
  </w:style>
  <w:style w:type="paragraph" w:customStyle="1" w:styleId="49085467665E43D09B8CC46C05C5FC03">
    <w:name w:val="49085467665E43D09B8CC46C05C5FC03"/>
    <w:rsid w:val="00263801"/>
  </w:style>
  <w:style w:type="paragraph" w:customStyle="1" w:styleId="215BE9325C844FB1A38FA50826E5606A">
    <w:name w:val="215BE9325C844FB1A38FA50826E5606A"/>
    <w:rsid w:val="00263801"/>
  </w:style>
  <w:style w:type="paragraph" w:customStyle="1" w:styleId="68B5DA2B90C94C28B0C859C15588AEB0">
    <w:name w:val="68B5DA2B90C94C28B0C859C15588AEB0"/>
    <w:rsid w:val="00263801"/>
  </w:style>
  <w:style w:type="paragraph" w:customStyle="1" w:styleId="3B4F61D781464FDAB57A469E9DFB86A8">
    <w:name w:val="3B4F61D781464FDAB57A469E9DFB86A8"/>
    <w:rsid w:val="00263801"/>
  </w:style>
  <w:style w:type="paragraph" w:customStyle="1" w:styleId="AF21EA03654D49F3B521D11B34661A1F">
    <w:name w:val="AF21EA03654D49F3B521D11B34661A1F"/>
    <w:rsid w:val="00263801"/>
  </w:style>
  <w:style w:type="paragraph" w:customStyle="1" w:styleId="C1702620DC34454491B1A4DC2AA160BE">
    <w:name w:val="C1702620DC34454491B1A4DC2AA160BE"/>
    <w:rsid w:val="00263801"/>
  </w:style>
  <w:style w:type="paragraph" w:customStyle="1" w:styleId="AF7E116994B842F195676661CDD98E78">
    <w:name w:val="AF7E116994B842F195676661CDD98E78"/>
    <w:rsid w:val="00263801"/>
  </w:style>
  <w:style w:type="paragraph" w:customStyle="1" w:styleId="E84B54CB13A24902BC93549EFE715901">
    <w:name w:val="E84B54CB13A24902BC93549EFE715901"/>
    <w:rsid w:val="00263801"/>
  </w:style>
  <w:style w:type="paragraph" w:customStyle="1" w:styleId="BE6B39AA662E4933AE4FBF38678B7F76">
    <w:name w:val="BE6B39AA662E4933AE4FBF38678B7F76"/>
    <w:rsid w:val="00263801"/>
  </w:style>
  <w:style w:type="paragraph" w:customStyle="1" w:styleId="FDD43C1478A943068A085B5F2F7A1F1B">
    <w:name w:val="FDD43C1478A943068A085B5F2F7A1F1B"/>
    <w:rsid w:val="00263801"/>
  </w:style>
  <w:style w:type="paragraph" w:customStyle="1" w:styleId="4A766D5AD5D94864ABC738D9415719D0">
    <w:name w:val="4A766D5AD5D94864ABC738D9415719D0"/>
    <w:rsid w:val="00263801"/>
  </w:style>
  <w:style w:type="paragraph" w:customStyle="1" w:styleId="B9EEEFF3D9F949ED9D5EF721B50CA2AC">
    <w:name w:val="B9EEEFF3D9F949ED9D5EF721B50CA2AC"/>
    <w:rsid w:val="00263801"/>
  </w:style>
  <w:style w:type="paragraph" w:customStyle="1" w:styleId="CDA227A9E07248D3AEEAD768F34C15AA">
    <w:name w:val="CDA227A9E07248D3AEEAD768F34C15AA"/>
    <w:rsid w:val="00263801"/>
  </w:style>
  <w:style w:type="paragraph" w:customStyle="1" w:styleId="C8969CFC27FC429F94A04D48B58B19D1">
    <w:name w:val="C8969CFC27FC429F94A04D48B58B19D1"/>
    <w:rsid w:val="00263801"/>
  </w:style>
  <w:style w:type="paragraph" w:customStyle="1" w:styleId="CE08DF875FEE440EBD12BE4C658891C6">
    <w:name w:val="CE08DF875FEE440EBD12BE4C658891C6"/>
    <w:rsid w:val="00263801"/>
  </w:style>
  <w:style w:type="paragraph" w:customStyle="1" w:styleId="CEA7F08B8D3443199A8566FDD07EC643">
    <w:name w:val="CEA7F08B8D3443199A8566FDD07EC643"/>
    <w:rsid w:val="00263801"/>
  </w:style>
  <w:style w:type="paragraph" w:customStyle="1" w:styleId="6A66AC7F8A04487388A6C3B5C367C89B">
    <w:name w:val="6A66AC7F8A04487388A6C3B5C367C89B"/>
    <w:rsid w:val="00263801"/>
  </w:style>
  <w:style w:type="paragraph" w:customStyle="1" w:styleId="82D9A7C3476E4BADB4393600E938D0BC">
    <w:name w:val="82D9A7C3476E4BADB4393600E938D0BC"/>
    <w:rsid w:val="00263801"/>
  </w:style>
  <w:style w:type="paragraph" w:customStyle="1" w:styleId="D204F750B2554306B079D4375A864F72">
    <w:name w:val="D204F750B2554306B079D4375A864F72"/>
    <w:rsid w:val="00263801"/>
  </w:style>
  <w:style w:type="paragraph" w:customStyle="1" w:styleId="09E48E7B61AD42D99CE742DD39EC54E2">
    <w:name w:val="09E48E7B61AD42D99CE742DD39EC54E2"/>
    <w:rsid w:val="00263801"/>
  </w:style>
  <w:style w:type="paragraph" w:customStyle="1" w:styleId="FF4EB470C17B4616AC931F235BFB8DE2">
    <w:name w:val="FF4EB470C17B4616AC931F235BFB8DE2"/>
    <w:rsid w:val="00263801"/>
  </w:style>
  <w:style w:type="paragraph" w:customStyle="1" w:styleId="53BED7AA570A45528B744B459A0AA525">
    <w:name w:val="53BED7AA570A45528B744B459A0AA525"/>
    <w:rsid w:val="00263801"/>
  </w:style>
  <w:style w:type="paragraph" w:customStyle="1" w:styleId="8768E19BAE0E4BE3B5388E121521A65E">
    <w:name w:val="8768E19BAE0E4BE3B5388E121521A65E"/>
    <w:rsid w:val="00263801"/>
  </w:style>
  <w:style w:type="paragraph" w:customStyle="1" w:styleId="909E67A0063B47CCAF4E6B03F289749E">
    <w:name w:val="909E67A0063B47CCAF4E6B03F289749E"/>
    <w:rsid w:val="00263801"/>
  </w:style>
  <w:style w:type="paragraph" w:customStyle="1" w:styleId="AFB7064B053E4E519C0B3E5F4FB68D4A">
    <w:name w:val="AFB7064B053E4E519C0B3E5F4FB68D4A"/>
    <w:rsid w:val="00263801"/>
  </w:style>
  <w:style w:type="paragraph" w:customStyle="1" w:styleId="833333F26C034FF2A1F6071018F7F799">
    <w:name w:val="833333F26C034FF2A1F6071018F7F799"/>
    <w:rsid w:val="00263801"/>
  </w:style>
  <w:style w:type="paragraph" w:customStyle="1" w:styleId="A8A249C1380A47BCAE16357255DC1016">
    <w:name w:val="A8A249C1380A47BCAE16357255DC1016"/>
    <w:rsid w:val="00263801"/>
  </w:style>
  <w:style w:type="paragraph" w:customStyle="1" w:styleId="BD4D241B8AC448B1A2D6B5A2F5BD64C8">
    <w:name w:val="BD4D241B8AC448B1A2D6B5A2F5BD64C8"/>
    <w:rsid w:val="00263801"/>
  </w:style>
  <w:style w:type="paragraph" w:customStyle="1" w:styleId="73CB7D99B6E1445097BF1E13D4A52093">
    <w:name w:val="73CB7D99B6E1445097BF1E13D4A52093"/>
    <w:rsid w:val="00263801"/>
  </w:style>
  <w:style w:type="paragraph" w:customStyle="1" w:styleId="3878ACBB2B474E7EB6AE0C9226BBE873">
    <w:name w:val="3878ACBB2B474E7EB6AE0C9226BBE873"/>
    <w:rsid w:val="00263801"/>
  </w:style>
  <w:style w:type="paragraph" w:customStyle="1" w:styleId="D013F04147374771B8709404FA5EA140">
    <w:name w:val="D013F04147374771B8709404FA5EA140"/>
    <w:rsid w:val="00263801"/>
  </w:style>
  <w:style w:type="paragraph" w:customStyle="1" w:styleId="E661F2E57E5A44EB8464A362919712C2">
    <w:name w:val="E661F2E57E5A44EB8464A362919712C2"/>
    <w:rsid w:val="00263801"/>
  </w:style>
  <w:style w:type="paragraph" w:customStyle="1" w:styleId="CDC47192857041D2853EC83D0C56302A">
    <w:name w:val="CDC47192857041D2853EC83D0C56302A"/>
    <w:rsid w:val="00263801"/>
  </w:style>
  <w:style w:type="paragraph" w:customStyle="1" w:styleId="7909F081DC3F4DED8E4F45399228C7DE">
    <w:name w:val="7909F081DC3F4DED8E4F45399228C7DE"/>
    <w:rsid w:val="00263801"/>
  </w:style>
  <w:style w:type="paragraph" w:customStyle="1" w:styleId="D82CE2D53BA8415EBA4A4A6C3EA542DA">
    <w:name w:val="D82CE2D53BA8415EBA4A4A6C3EA542DA"/>
    <w:rsid w:val="00263801"/>
  </w:style>
  <w:style w:type="paragraph" w:customStyle="1" w:styleId="8730EDC7EF2A49688A6C7A00AB83A76D">
    <w:name w:val="8730EDC7EF2A49688A6C7A00AB83A76D"/>
    <w:rsid w:val="00263801"/>
  </w:style>
  <w:style w:type="paragraph" w:customStyle="1" w:styleId="B219D67452BD496996575C2578C001AB">
    <w:name w:val="B219D67452BD496996575C2578C001AB"/>
    <w:rsid w:val="00263801"/>
  </w:style>
  <w:style w:type="paragraph" w:customStyle="1" w:styleId="AE557EE3DE964CD1A46F75BD1B0AC44A">
    <w:name w:val="AE557EE3DE964CD1A46F75BD1B0AC44A"/>
    <w:rsid w:val="00263801"/>
  </w:style>
  <w:style w:type="paragraph" w:customStyle="1" w:styleId="31823DE88DFC45E794B4B33F363302AF">
    <w:name w:val="31823DE88DFC45E794B4B33F363302AF"/>
    <w:rsid w:val="00263801"/>
  </w:style>
  <w:style w:type="paragraph" w:customStyle="1" w:styleId="99AF70E23AD3431E925A41693694997B">
    <w:name w:val="99AF70E23AD3431E925A41693694997B"/>
    <w:rsid w:val="00263801"/>
  </w:style>
  <w:style w:type="paragraph" w:customStyle="1" w:styleId="7691D3E6ABCB4DCFBD420AFE9669E034">
    <w:name w:val="7691D3E6ABCB4DCFBD420AFE9669E034"/>
    <w:rsid w:val="00263801"/>
  </w:style>
  <w:style w:type="paragraph" w:customStyle="1" w:styleId="8CA8DDD7497944B3AD4AE2599FAD13DA">
    <w:name w:val="8CA8DDD7497944B3AD4AE2599FAD13DA"/>
    <w:rsid w:val="00263801"/>
  </w:style>
  <w:style w:type="paragraph" w:customStyle="1" w:styleId="7664D362E0DC4A8BBD402901BF9BF0B0">
    <w:name w:val="7664D362E0DC4A8BBD402901BF9BF0B0"/>
    <w:rsid w:val="00263801"/>
  </w:style>
  <w:style w:type="paragraph" w:customStyle="1" w:styleId="E0CEF34D700C45F0AE143B9DD658419D">
    <w:name w:val="E0CEF34D700C45F0AE143B9DD658419D"/>
    <w:rsid w:val="00263801"/>
  </w:style>
  <w:style w:type="paragraph" w:customStyle="1" w:styleId="9B0F65043FF84C1A9B3E38E03053BCCB">
    <w:name w:val="9B0F65043FF84C1A9B3E38E03053BCCB"/>
    <w:rsid w:val="00263801"/>
  </w:style>
  <w:style w:type="paragraph" w:customStyle="1" w:styleId="E7A60917E90341BDBBFA7CAD95FE358B">
    <w:name w:val="E7A60917E90341BDBBFA7CAD95FE358B"/>
    <w:rsid w:val="00263801"/>
  </w:style>
  <w:style w:type="paragraph" w:customStyle="1" w:styleId="F051645617974F10A0A522EC9B76AC21">
    <w:name w:val="F051645617974F10A0A522EC9B76AC21"/>
    <w:rsid w:val="00263801"/>
  </w:style>
  <w:style w:type="paragraph" w:customStyle="1" w:styleId="7FE39AFE81AE4743B7573E2C50F86FCF">
    <w:name w:val="7FE39AFE81AE4743B7573E2C50F86FCF"/>
    <w:rsid w:val="00263801"/>
  </w:style>
  <w:style w:type="paragraph" w:customStyle="1" w:styleId="5BF8A80CF3254C38A834727064BF5C0D">
    <w:name w:val="5BF8A80CF3254C38A834727064BF5C0D"/>
    <w:rsid w:val="00263801"/>
  </w:style>
  <w:style w:type="paragraph" w:customStyle="1" w:styleId="685684F1BD2C4C13953814425A6EEC8D">
    <w:name w:val="685684F1BD2C4C13953814425A6EEC8D"/>
    <w:rsid w:val="00263801"/>
  </w:style>
  <w:style w:type="paragraph" w:customStyle="1" w:styleId="57499A90251E4A09849F5A22E47F40EB">
    <w:name w:val="57499A90251E4A09849F5A22E47F40EB"/>
    <w:rsid w:val="00263801"/>
  </w:style>
  <w:style w:type="paragraph" w:customStyle="1" w:styleId="D8DF0A52D9DE4204BE4AB56C53FF10F1">
    <w:name w:val="D8DF0A52D9DE4204BE4AB56C53FF10F1"/>
    <w:rsid w:val="00263801"/>
  </w:style>
  <w:style w:type="paragraph" w:customStyle="1" w:styleId="3A5C03010C024117B9CC288857D46248">
    <w:name w:val="3A5C03010C024117B9CC288857D46248"/>
    <w:rsid w:val="00263801"/>
  </w:style>
  <w:style w:type="paragraph" w:customStyle="1" w:styleId="4D1747CBA4284104A022BDC1B58CDFDB">
    <w:name w:val="4D1747CBA4284104A022BDC1B58CDFDB"/>
    <w:rsid w:val="00263801"/>
  </w:style>
  <w:style w:type="paragraph" w:customStyle="1" w:styleId="6F06DE34281E4AEFAA933ED47E34C383">
    <w:name w:val="6F06DE34281E4AEFAA933ED47E34C383"/>
    <w:rsid w:val="00263801"/>
  </w:style>
  <w:style w:type="paragraph" w:customStyle="1" w:styleId="521E99FC5AE7463EAD1BB77E0139F4CF">
    <w:name w:val="521E99FC5AE7463EAD1BB77E0139F4CF"/>
    <w:rsid w:val="00263801"/>
  </w:style>
  <w:style w:type="paragraph" w:customStyle="1" w:styleId="159EA34291D44BC9B8AA8E9F6EAD297E">
    <w:name w:val="159EA34291D44BC9B8AA8E9F6EAD297E"/>
    <w:rsid w:val="00263801"/>
  </w:style>
  <w:style w:type="paragraph" w:customStyle="1" w:styleId="678D56A0758E400B8AB77B6F9223D70A">
    <w:name w:val="678D56A0758E400B8AB77B6F9223D70A"/>
    <w:rsid w:val="00263801"/>
  </w:style>
  <w:style w:type="paragraph" w:customStyle="1" w:styleId="544D0529CB8646D692BB7F512BD0C6F9">
    <w:name w:val="544D0529CB8646D692BB7F512BD0C6F9"/>
    <w:rsid w:val="00263801"/>
  </w:style>
  <w:style w:type="paragraph" w:customStyle="1" w:styleId="2700811BE7284496A4A6A5B77F0FB1CB">
    <w:name w:val="2700811BE7284496A4A6A5B77F0FB1CB"/>
    <w:rsid w:val="00263801"/>
  </w:style>
  <w:style w:type="paragraph" w:customStyle="1" w:styleId="D2FA49E409AF453A990DCB228B43969E">
    <w:name w:val="D2FA49E409AF453A990DCB228B43969E"/>
    <w:rsid w:val="00263801"/>
  </w:style>
  <w:style w:type="paragraph" w:customStyle="1" w:styleId="A5FD2D2B11A745C4B05B6E7B149D4BF4">
    <w:name w:val="A5FD2D2B11A745C4B05B6E7B149D4BF4"/>
    <w:rsid w:val="00263801"/>
  </w:style>
  <w:style w:type="paragraph" w:customStyle="1" w:styleId="39E3953D3B0A48239C1D1D91645D7882">
    <w:name w:val="39E3953D3B0A48239C1D1D91645D7882"/>
    <w:rsid w:val="00263801"/>
  </w:style>
  <w:style w:type="paragraph" w:customStyle="1" w:styleId="CEB86EB0FEE0448E94169F301FC64189">
    <w:name w:val="CEB86EB0FEE0448E94169F301FC64189"/>
    <w:rsid w:val="00263801"/>
  </w:style>
  <w:style w:type="paragraph" w:customStyle="1" w:styleId="A59D34E048384AC79F20560939C5FC10">
    <w:name w:val="A59D34E048384AC79F20560939C5FC10"/>
    <w:rsid w:val="00263801"/>
  </w:style>
  <w:style w:type="paragraph" w:customStyle="1" w:styleId="6DF18662CAC54E4181E1F4164DC90568">
    <w:name w:val="6DF18662CAC54E4181E1F4164DC90568"/>
    <w:rsid w:val="00263801"/>
  </w:style>
  <w:style w:type="paragraph" w:customStyle="1" w:styleId="D1FEC2A0905F4AAD8DBA317F196BF613">
    <w:name w:val="D1FEC2A0905F4AAD8DBA317F196BF613"/>
    <w:rsid w:val="00263801"/>
  </w:style>
  <w:style w:type="paragraph" w:customStyle="1" w:styleId="DD1204F504C1495382BE5D7A80CE72DE">
    <w:name w:val="DD1204F504C1495382BE5D7A80CE72DE"/>
    <w:rsid w:val="00263801"/>
  </w:style>
  <w:style w:type="paragraph" w:customStyle="1" w:styleId="AB15688941774EE9A3E0B60AF6A5E298">
    <w:name w:val="AB15688941774EE9A3E0B60AF6A5E298"/>
    <w:rsid w:val="00263801"/>
  </w:style>
  <w:style w:type="paragraph" w:customStyle="1" w:styleId="2D42C366C7054644843F2FCEEACD9F07">
    <w:name w:val="2D42C366C7054644843F2FCEEACD9F07"/>
    <w:rsid w:val="00263801"/>
  </w:style>
  <w:style w:type="paragraph" w:customStyle="1" w:styleId="0B0E49B56F024A7A808F37BC0BA273BF">
    <w:name w:val="0B0E49B56F024A7A808F37BC0BA273BF"/>
    <w:rsid w:val="00263801"/>
  </w:style>
  <w:style w:type="paragraph" w:customStyle="1" w:styleId="AFFFA3D8E01A4E7F89B53EBDDD397A6D">
    <w:name w:val="AFFFA3D8E01A4E7F89B53EBDDD397A6D"/>
    <w:rsid w:val="00263801"/>
  </w:style>
  <w:style w:type="paragraph" w:customStyle="1" w:styleId="82F0E048C0CC4A8680F4A1B228984915">
    <w:name w:val="82F0E048C0CC4A8680F4A1B228984915"/>
    <w:rsid w:val="00263801"/>
  </w:style>
  <w:style w:type="paragraph" w:customStyle="1" w:styleId="0E6FF88488B94A46930EC750EC99E4D1">
    <w:name w:val="0E6FF88488B94A46930EC750EC99E4D1"/>
    <w:rsid w:val="00263801"/>
  </w:style>
  <w:style w:type="paragraph" w:customStyle="1" w:styleId="A75B62F903174ED1872D86B82F137120">
    <w:name w:val="A75B62F903174ED1872D86B82F137120"/>
    <w:rsid w:val="00263801"/>
  </w:style>
  <w:style w:type="paragraph" w:customStyle="1" w:styleId="997BFCB63785469299F01D4088659233">
    <w:name w:val="997BFCB63785469299F01D4088659233"/>
    <w:rsid w:val="00263801"/>
  </w:style>
  <w:style w:type="paragraph" w:customStyle="1" w:styleId="C1699FFA407D4CEF973C658693F10829">
    <w:name w:val="C1699FFA407D4CEF973C658693F10829"/>
    <w:rsid w:val="00263801"/>
  </w:style>
  <w:style w:type="paragraph" w:customStyle="1" w:styleId="DB3AB5765AA34A4FB4E8533C7D1C5B6D">
    <w:name w:val="DB3AB5765AA34A4FB4E8533C7D1C5B6D"/>
    <w:rsid w:val="00263801"/>
  </w:style>
  <w:style w:type="paragraph" w:customStyle="1" w:styleId="905353E53846427DA64FEE00EEC086E1">
    <w:name w:val="905353E53846427DA64FEE00EEC086E1"/>
    <w:rsid w:val="00263801"/>
  </w:style>
  <w:style w:type="paragraph" w:customStyle="1" w:styleId="1BF6A0A8D31148A5947013ABD5725B39">
    <w:name w:val="1BF6A0A8D31148A5947013ABD5725B39"/>
    <w:rsid w:val="00263801"/>
  </w:style>
  <w:style w:type="paragraph" w:customStyle="1" w:styleId="B31C095FE203471F83521BD9FD6478C6">
    <w:name w:val="B31C095FE203471F83521BD9FD6478C6"/>
    <w:rsid w:val="0026380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100000" t="-60000" r="100000" b="20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/>
</file>

<file path=customXml/itemProps1.xml><?xml version="1.0" encoding="utf-8"?>
<ds:datastoreItem xmlns:ds="http://schemas.openxmlformats.org/officeDocument/2006/customXml" ds:itemID="{2629AC41-099B-4B9A-9FA3-8768FC787E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for recent college graduate</Template>
  <TotalTime>0</TotalTime>
  <Pages>6</Pages>
  <Words>2046</Words>
  <Characters>11664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Booker</dc:creator>
  <cp:keywords/>
  <dc:description/>
  <cp:lastModifiedBy>Admin</cp:lastModifiedBy>
  <cp:revision>2</cp:revision>
  <cp:lastPrinted>2019-08-04T05:20:00Z</cp:lastPrinted>
  <dcterms:created xsi:type="dcterms:W3CDTF">2019-08-04T05:21:00Z</dcterms:created>
  <dcterms:modified xsi:type="dcterms:W3CDTF">2019-08-04T05:21:00Z</dcterms:modified>
  <cp:contentStatus>Final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